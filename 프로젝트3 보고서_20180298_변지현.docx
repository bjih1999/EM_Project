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15FC" w14:textId="77777777" w:rsidR="009012B2" w:rsidRDefault="009012B2" w:rsidP="00094F85">
      <w:pPr>
        <w:pStyle w:val="a3"/>
        <w:jc w:val="center"/>
      </w:pPr>
      <w:r>
        <w:t>[</w:t>
      </w:r>
      <w:r>
        <w:rPr>
          <w:rFonts w:hint="eastAsia"/>
        </w:rPr>
        <w:t>P</w:t>
      </w:r>
      <w:r>
        <w:t>roject #</w:t>
      </w:r>
      <w:r w:rsidR="00CE2D09">
        <w:t>3</w:t>
      </w:r>
      <w:r>
        <w:t>]</w:t>
      </w:r>
    </w:p>
    <w:p w14:paraId="389E11A8" w14:textId="77777777" w:rsidR="00A87BE1" w:rsidRPr="00E27E70" w:rsidRDefault="00CE2D09" w:rsidP="00094F85">
      <w:pPr>
        <w:pStyle w:val="a3"/>
        <w:jc w:val="center"/>
      </w:pPr>
      <w:r>
        <w:rPr>
          <w:rFonts w:hint="eastAsia"/>
        </w:rPr>
        <w:t>E</w:t>
      </w:r>
      <w:r>
        <w:t>M for GMM</w:t>
      </w:r>
    </w:p>
    <w:p w14:paraId="23181AD9" w14:textId="77777777" w:rsidR="009012B2" w:rsidRDefault="009012B2" w:rsidP="00094F85">
      <w:pPr>
        <w:spacing w:after="0"/>
        <w:jc w:val="center"/>
      </w:pPr>
    </w:p>
    <w:p w14:paraId="6ECAAEE0" w14:textId="77777777" w:rsidR="009012B2" w:rsidRDefault="009012B2" w:rsidP="00094F85">
      <w:pPr>
        <w:spacing w:after="0"/>
        <w:jc w:val="center"/>
      </w:pPr>
    </w:p>
    <w:p w14:paraId="70A3C27B" w14:textId="77777777" w:rsidR="009012B2" w:rsidRDefault="009012B2" w:rsidP="00094F85">
      <w:pPr>
        <w:spacing w:after="0"/>
        <w:jc w:val="center"/>
      </w:pPr>
    </w:p>
    <w:p w14:paraId="5568D34E" w14:textId="1B2E86AE" w:rsidR="00094F85" w:rsidRPr="009012B2" w:rsidRDefault="009012B2" w:rsidP="00094F85">
      <w:pPr>
        <w:spacing w:after="0"/>
        <w:jc w:val="center"/>
        <w:rPr>
          <w:sz w:val="40"/>
        </w:rPr>
      </w:pPr>
      <w:r w:rsidRPr="009012B2">
        <w:rPr>
          <w:sz w:val="40"/>
        </w:rPr>
        <w:t>[</w:t>
      </w:r>
      <w:r w:rsidR="00332C6B">
        <w:rPr>
          <w:rFonts w:hint="eastAsia"/>
          <w:sz w:val="40"/>
        </w:rPr>
        <w:t>변지현</w:t>
      </w:r>
      <w:r w:rsidR="00CE2D09">
        <w:rPr>
          <w:rFonts w:hint="eastAsia"/>
          <w:sz w:val="40"/>
        </w:rPr>
        <w:t>,</w:t>
      </w:r>
      <w:r w:rsidR="00CE2D09">
        <w:rPr>
          <w:sz w:val="40"/>
        </w:rPr>
        <w:t xml:space="preserve"> </w:t>
      </w:r>
      <w:r w:rsidR="00332C6B">
        <w:rPr>
          <w:rFonts w:hint="eastAsia"/>
          <w:sz w:val="40"/>
        </w:rPr>
        <w:t>2</w:t>
      </w:r>
      <w:r w:rsidR="00332C6B">
        <w:rPr>
          <w:sz w:val="40"/>
        </w:rPr>
        <w:t>0180298</w:t>
      </w:r>
      <w:r w:rsidRPr="009012B2">
        <w:rPr>
          <w:rFonts w:hint="eastAsia"/>
          <w:sz w:val="40"/>
        </w:rPr>
        <w:t>]</w:t>
      </w:r>
    </w:p>
    <w:p w14:paraId="317F4375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7A4BBD76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46B04F87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74E7CB07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7B64B557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618DB6BA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14A7DB9C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06A0A194" w14:textId="77777777" w:rsidR="00CE2D09" w:rsidRDefault="00CE2D09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  <w:r>
        <w:rPr>
          <w:lang w:val="ko-KR"/>
        </w:rPr>
        <w:br w:type="page"/>
      </w:r>
    </w:p>
    <w:p w14:paraId="5B635D31" w14:textId="77777777" w:rsidR="00C8059F" w:rsidRDefault="0089094B" w:rsidP="00C8059F">
      <w:pPr>
        <w:pStyle w:val="1"/>
        <w:rPr>
          <w:lang w:val="ko-KR"/>
        </w:rPr>
      </w:pPr>
      <w:r>
        <w:rPr>
          <w:lang w:val="ko-KR"/>
        </w:rPr>
        <w:lastRenderedPageBreak/>
        <w:t>Introduction</w:t>
      </w:r>
    </w:p>
    <w:p w14:paraId="45563BA6" w14:textId="77777777" w:rsidR="00334751" w:rsidRDefault="00332C6B" w:rsidP="009012B2">
      <w:pPr>
        <w:rPr>
          <w:lang w:val="ko-KR"/>
        </w:rPr>
      </w:pPr>
      <w:r>
        <w:rPr>
          <w:rFonts w:hint="eastAsia"/>
          <w:lang w:val="ko-KR"/>
        </w:rPr>
        <w:t xml:space="preserve"> 본 프로젝트는 </w:t>
      </w:r>
      <w:r>
        <w:rPr>
          <w:lang w:val="ko-KR"/>
        </w:rPr>
        <w:t xml:space="preserve">EM </w:t>
      </w:r>
      <w:r>
        <w:rPr>
          <w:rFonts w:hint="eastAsia"/>
          <w:lang w:val="ko-KR"/>
        </w:rPr>
        <w:t xml:space="preserve">알고리즘을 활용하여 </w:t>
      </w:r>
      <w:r>
        <w:rPr>
          <w:lang w:val="ko-KR"/>
        </w:rPr>
        <w:t>2</w:t>
      </w:r>
      <w:r>
        <w:rPr>
          <w:rFonts w:hint="eastAsia"/>
          <w:lang w:val="ko-KR"/>
        </w:rPr>
        <w:t>차원 벡터들을 분류하고</w:t>
      </w:r>
      <w:r w:rsidR="00334751">
        <w:rPr>
          <w:rFonts w:hint="eastAsia"/>
          <w:lang w:val="ko-KR"/>
        </w:rPr>
        <w:t>,</w:t>
      </w:r>
      <w:r>
        <w:rPr>
          <w:rFonts w:hint="eastAsia"/>
          <w:lang w:val="ko-KR"/>
        </w:rPr>
        <w:t xml:space="preserve"> </w:t>
      </w:r>
      <w:r w:rsidR="00334751">
        <w:rPr>
          <w:rFonts w:hint="eastAsia"/>
          <w:lang w:val="ko-KR"/>
        </w:rPr>
        <w:t>생성되는 가우시안 분포에 따라 벡터들이 어떻게 분류되는 과정을 시각화 하는 것</w:t>
      </w:r>
      <w:r>
        <w:rPr>
          <w:rFonts w:hint="eastAsia"/>
          <w:lang w:val="ko-KR"/>
        </w:rPr>
        <w:t>을 목표로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한다.</w:t>
      </w:r>
    </w:p>
    <w:p w14:paraId="029C5910" w14:textId="009F920A" w:rsidR="00334751" w:rsidRDefault="00332C6B" w:rsidP="009012B2">
      <w:pPr>
        <w:rPr>
          <w:lang w:val="ko-KR"/>
        </w:rPr>
      </w:pPr>
      <w:r>
        <w:rPr>
          <w:lang w:val="ko-KR"/>
        </w:rPr>
        <w:t xml:space="preserve"> </w:t>
      </w:r>
      <w:r w:rsidR="00334751">
        <w:rPr>
          <w:lang w:val="ko-KR"/>
        </w:rPr>
        <w:t xml:space="preserve">EM </w:t>
      </w:r>
      <w:r w:rsidR="00334751">
        <w:rPr>
          <w:rFonts w:hint="eastAsia"/>
          <w:lang w:val="ko-KR"/>
        </w:rPr>
        <w:t>알고리즘은 관측되지 않는 잠재 변수에 의존하는 확률 모델에서 최대 우도(</w:t>
      </w:r>
      <w:r w:rsidR="00334751">
        <w:rPr>
          <w:lang w:val="ko-KR"/>
        </w:rPr>
        <w:t>maximum likelihood)</w:t>
      </w:r>
      <w:r w:rsidR="00334751">
        <w:rPr>
          <w:rFonts w:hint="eastAsia"/>
          <w:lang w:val="ko-KR"/>
        </w:rPr>
        <w:t>나</w:t>
      </w:r>
      <w:r w:rsidR="00334751">
        <w:rPr>
          <w:lang w:val="ko-KR"/>
        </w:rPr>
        <w:t xml:space="preserve"> </w:t>
      </w:r>
      <w:r w:rsidR="00334751">
        <w:rPr>
          <w:rFonts w:hint="eastAsia"/>
          <w:lang w:val="ko-KR"/>
        </w:rPr>
        <w:t>최대 사후확률(</w:t>
      </w:r>
      <w:r w:rsidR="00334751">
        <w:rPr>
          <w:lang w:val="ko-KR"/>
        </w:rPr>
        <w:t>maximum a posterioir)</w:t>
      </w:r>
      <w:r w:rsidR="00334751">
        <w:rPr>
          <w:rFonts w:hint="eastAsia"/>
          <w:lang w:val="ko-KR"/>
        </w:rPr>
        <w:t>을 갖는 반복적인 알고리즘이다.</w:t>
      </w:r>
      <w:r w:rsidR="00334751">
        <w:rPr>
          <w:lang w:val="ko-KR"/>
        </w:rPr>
        <w:t xml:space="preserve"> EM </w:t>
      </w:r>
      <w:r w:rsidR="00334751">
        <w:rPr>
          <w:rFonts w:hint="eastAsia"/>
          <w:lang w:val="ko-KR"/>
        </w:rPr>
        <w:t>알고리즘은 모수에 관한 추정값으로 로그우도(</w:t>
      </w:r>
      <w:r w:rsidR="00334751">
        <w:rPr>
          <w:lang w:val="ko-KR"/>
        </w:rPr>
        <w:t>log likelihood)</w:t>
      </w:r>
      <w:r w:rsidR="00334751">
        <w:rPr>
          <w:rFonts w:hint="eastAsia"/>
          <w:lang w:val="ko-KR"/>
        </w:rPr>
        <w:t>의 기대 값을 계산하는</w:t>
      </w:r>
      <w:r w:rsidR="00334751">
        <w:rPr>
          <w:lang w:val="ko-KR"/>
        </w:rPr>
        <w:t xml:space="preserve"> </w:t>
      </w:r>
      <w:r w:rsidR="00334751">
        <w:rPr>
          <w:rFonts w:hint="eastAsia"/>
          <w:lang w:val="ko-KR"/>
        </w:rPr>
        <w:t>E</w:t>
      </w:r>
      <w:r w:rsidR="00334751">
        <w:rPr>
          <w:lang w:val="ko-KR"/>
        </w:rPr>
        <w:t>(</w:t>
      </w:r>
      <w:r w:rsidR="00334751">
        <w:rPr>
          <w:rFonts w:hint="eastAsia"/>
          <w:lang w:val="ko-KR"/>
        </w:rPr>
        <w:t>E</w:t>
      </w:r>
      <w:r w:rsidR="00334751">
        <w:rPr>
          <w:lang w:val="ko-KR"/>
        </w:rPr>
        <w:t>xpectation)</w:t>
      </w:r>
      <w:r w:rsidR="00334751">
        <w:rPr>
          <w:rFonts w:hint="eastAsia"/>
          <w:lang w:val="ko-KR"/>
        </w:rPr>
        <w:t>단계와 이 기대 값을 최대화하는 모수 추정값들을 구하는 M</w:t>
      </w:r>
      <w:r w:rsidR="00334751">
        <w:rPr>
          <w:lang w:val="ko-KR"/>
        </w:rPr>
        <w:t xml:space="preserve">(Maximization) </w:t>
      </w:r>
      <w:r w:rsidR="00334751">
        <w:rPr>
          <w:rFonts w:hint="eastAsia"/>
          <w:lang w:val="ko-KR"/>
        </w:rPr>
        <w:t>단계를 번갈아 가면서 적용한다.</w:t>
      </w:r>
    </w:p>
    <w:p w14:paraId="0DFB0402" w14:textId="52E74F86" w:rsidR="009012B2" w:rsidRDefault="00334751" w:rsidP="009012B2">
      <w:pPr>
        <w:rPr>
          <w:lang w:val="ko-KR"/>
        </w:rPr>
      </w:pPr>
      <w:r>
        <w:rPr>
          <w:lang w:val="ko-KR"/>
        </w:rPr>
        <w:t xml:space="preserve"> </w:t>
      </w:r>
      <w:r>
        <w:rPr>
          <w:rFonts w:hint="eastAsia"/>
          <w:lang w:val="ko-KR"/>
        </w:rPr>
        <w:t>본 프로젝트에서는</w:t>
      </w:r>
      <w:r>
        <w:rPr>
          <w:lang w:val="ko-KR"/>
        </w:rPr>
        <w:t xml:space="preserve"> 18</w:t>
      </w:r>
      <w:r w:rsidR="00D522A2">
        <w:rPr>
          <w:lang w:val="ko-KR"/>
        </w:rPr>
        <w:t>0</w:t>
      </w:r>
      <w:r>
        <w:rPr>
          <w:lang w:val="ko-KR"/>
        </w:rPr>
        <w:t>0</w:t>
      </w:r>
      <w:r>
        <w:rPr>
          <w:rFonts w:hint="eastAsia"/>
          <w:lang w:val="ko-KR"/>
        </w:rPr>
        <w:t xml:space="preserve">개의 </w:t>
      </w:r>
      <w:r>
        <w:rPr>
          <w:lang w:val="ko-KR"/>
        </w:rPr>
        <w:t>2</w:t>
      </w:r>
      <w:r>
        <w:rPr>
          <w:rFonts w:hint="eastAsia"/>
          <w:lang w:val="ko-KR"/>
        </w:rPr>
        <w:t xml:space="preserve">차원 백터를 무작위로 분류하여 </w:t>
      </w:r>
      <w:r>
        <w:rPr>
          <w:lang w:val="ko-KR"/>
        </w:rPr>
        <w:t>3</w:t>
      </w:r>
      <w:r>
        <w:rPr>
          <w:rFonts w:hint="eastAsia"/>
          <w:lang w:val="ko-KR"/>
        </w:rPr>
        <w:t>개의 가우시안 분포를 생성한 뒤 이 결과</w:t>
      </w:r>
      <w:r w:rsidR="00D522A2">
        <w:rPr>
          <w:lang w:val="ko-KR"/>
        </w:rPr>
        <w:t xml:space="preserve">를 </w:t>
      </w:r>
      <w:r w:rsidR="00D522A2">
        <w:rPr>
          <w:rFonts w:hint="eastAsia"/>
          <w:lang w:val="ko-KR"/>
        </w:rPr>
        <w:t xml:space="preserve">더 이상 분류의 변화가 없을 때까지 </w:t>
      </w:r>
      <w:r w:rsidR="00D522A2">
        <w:rPr>
          <w:lang w:val="ko-KR"/>
        </w:rPr>
        <w:t>EM</w:t>
      </w:r>
      <w:r w:rsidR="00D522A2">
        <w:rPr>
          <w:rFonts w:hint="eastAsia"/>
          <w:lang w:val="ko-KR"/>
        </w:rPr>
        <w:t xml:space="preserve">알고리즘을 반복하여 최종 결과의 </w:t>
      </w:r>
      <w:r w:rsidR="00D522A2">
        <w:rPr>
          <w:lang w:val="ko-KR"/>
        </w:rPr>
        <w:t>3</w:t>
      </w:r>
      <w:r w:rsidR="00D522A2">
        <w:rPr>
          <w:rFonts w:hint="eastAsia"/>
          <w:lang w:val="ko-KR"/>
        </w:rPr>
        <w:t>차원 밀도 함수 및 벡터들의 포함관계에 대한 산점도를 확인한다.</w:t>
      </w:r>
      <w:r w:rsidR="00D522A2">
        <w:rPr>
          <w:lang w:val="ko-KR"/>
        </w:rPr>
        <w:t xml:space="preserve"> </w:t>
      </w:r>
      <w:r w:rsidR="00D522A2">
        <w:rPr>
          <w:rFonts w:hint="eastAsia"/>
          <w:lang w:val="ko-KR"/>
        </w:rPr>
        <w:t>또한 중간 결과들의 차원 밀도 함수와 산점도를 확인하여 가우시안 분포와 벡터들의 분류가 어떻게 변화하는지 확인한다</w:t>
      </w:r>
      <w:r w:rsidR="003E3BDA">
        <w:rPr>
          <w:lang w:val="ko-KR"/>
        </w:rPr>
        <w:t>.</w:t>
      </w:r>
    </w:p>
    <w:p w14:paraId="0EE29E4D" w14:textId="77777777" w:rsidR="003E3BDA" w:rsidRPr="009012B2" w:rsidRDefault="003E3BDA" w:rsidP="009012B2">
      <w:pPr>
        <w:rPr>
          <w:lang w:val="ko-KR"/>
        </w:rPr>
      </w:pPr>
    </w:p>
    <w:p w14:paraId="71D58715" w14:textId="77777777" w:rsidR="00C8059F" w:rsidRDefault="00CE2D09" w:rsidP="0089094B">
      <w:pPr>
        <w:pStyle w:val="1"/>
        <w:rPr>
          <w:lang w:val="ko-KR"/>
        </w:rPr>
      </w:pPr>
      <w:r>
        <w:rPr>
          <w:rFonts w:hint="eastAsia"/>
          <w:lang w:val="ko-KR"/>
        </w:rPr>
        <w:t>A</w:t>
      </w:r>
      <w:r>
        <w:rPr>
          <w:lang w:val="ko-KR"/>
        </w:rPr>
        <w:t>lgorithm</w:t>
      </w:r>
    </w:p>
    <w:p w14:paraId="27AC1FF9" w14:textId="04488B17" w:rsidR="00A7604D" w:rsidRDefault="006234D3" w:rsidP="009012B2">
      <w:pPr>
        <w:rPr>
          <w:lang w:val="ko-KR"/>
        </w:rPr>
      </w:pPr>
      <w:r>
        <w:rPr>
          <w:rFonts w:hint="eastAsia"/>
          <w:lang w:val="ko-KR"/>
        </w:rPr>
        <w:t xml:space="preserve"> </w:t>
      </w:r>
      <w:r w:rsidR="002B5FA5">
        <w:rPr>
          <w:rFonts w:hint="eastAsia"/>
          <w:lang w:val="ko-KR"/>
        </w:rPr>
        <w:t>본 알고리즘은 크게 초기화,</w:t>
      </w:r>
      <w:r w:rsidR="002B5FA5">
        <w:rPr>
          <w:lang w:val="ko-KR"/>
        </w:rPr>
        <w:t xml:space="preserve"> </w:t>
      </w:r>
      <w:r w:rsidR="002B5FA5">
        <w:rPr>
          <w:rFonts w:hint="eastAsia"/>
          <w:lang w:val="ko-KR"/>
        </w:rPr>
        <w:t>E</w:t>
      </w:r>
      <w:r w:rsidR="002B5FA5">
        <w:rPr>
          <w:lang w:val="ko-KR"/>
        </w:rPr>
        <w:t>xpectation(</w:t>
      </w:r>
      <w:r w:rsidR="002B5FA5">
        <w:rPr>
          <w:rFonts w:hint="eastAsia"/>
          <w:lang w:val="ko-KR"/>
        </w:rPr>
        <w:t xml:space="preserve">이하 </w:t>
      </w:r>
      <w:r w:rsidR="002B5FA5">
        <w:rPr>
          <w:lang w:val="ko-KR"/>
        </w:rPr>
        <w:t>E</w:t>
      </w:r>
      <w:r w:rsidR="002B5FA5">
        <w:rPr>
          <w:rFonts w:hint="eastAsia"/>
          <w:lang w:val="ko-KR"/>
        </w:rPr>
        <w:t>단계),</w:t>
      </w:r>
      <w:r w:rsidR="002B5FA5">
        <w:rPr>
          <w:lang w:val="ko-KR"/>
        </w:rPr>
        <w:t xml:space="preserve"> M</w:t>
      </w:r>
      <w:r w:rsidR="002B5FA5">
        <w:rPr>
          <w:rFonts w:hint="eastAsia"/>
          <w:lang w:val="ko-KR"/>
        </w:rPr>
        <w:t>a</w:t>
      </w:r>
      <w:r w:rsidR="002B5FA5">
        <w:rPr>
          <w:lang w:val="ko-KR"/>
        </w:rPr>
        <w:t>ximization(</w:t>
      </w:r>
      <w:r w:rsidR="002B5FA5">
        <w:rPr>
          <w:rFonts w:hint="eastAsia"/>
          <w:lang w:val="ko-KR"/>
        </w:rPr>
        <w:t xml:space="preserve">이하 </w:t>
      </w:r>
      <w:r w:rsidR="002B5FA5">
        <w:rPr>
          <w:lang w:val="ko-KR"/>
        </w:rPr>
        <w:t>M)</w:t>
      </w:r>
      <w:r w:rsidR="002B5FA5">
        <w:rPr>
          <w:rFonts w:hint="eastAsia"/>
          <w:lang w:val="ko-KR"/>
        </w:rPr>
        <w:t>단계로 구분된다.</w:t>
      </w:r>
    </w:p>
    <w:p w14:paraId="6E0C9E16" w14:textId="75199CB0" w:rsidR="00D522A2" w:rsidRDefault="00D522A2" w:rsidP="009012B2">
      <w:pPr>
        <w:rPr>
          <w:lang w:val="ko-KR"/>
        </w:rPr>
      </w:pPr>
    </w:p>
    <w:p w14:paraId="729CFEF3" w14:textId="530651AE" w:rsidR="00D522A2" w:rsidRDefault="00D522A2" w:rsidP="009012B2">
      <w:pPr>
        <w:rPr>
          <w:lang w:val="ko-KR"/>
        </w:rPr>
      </w:pPr>
      <w:r>
        <w:rPr>
          <w:rFonts w:hint="eastAsia"/>
          <w:lang w:val="ko-KR"/>
        </w:rPr>
        <w:t xml:space="preserve"> 초기화 단계에서는 </w:t>
      </w:r>
      <w:r>
        <w:rPr>
          <w:lang w:val="ko-KR"/>
        </w:rPr>
        <w:t>1800</w:t>
      </w:r>
      <w:r>
        <w:rPr>
          <w:rFonts w:hint="eastAsia"/>
          <w:lang w:val="ko-KR"/>
        </w:rPr>
        <w:t>개의 벡터들을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무작위로 </w:t>
      </w:r>
      <w:r>
        <w:rPr>
          <w:lang w:val="ko-KR"/>
        </w:rPr>
        <w:t>3</w:t>
      </w:r>
      <w:r>
        <w:rPr>
          <w:rFonts w:hint="eastAsia"/>
          <w:lang w:val="ko-KR"/>
        </w:rPr>
        <w:t>개의 집합으로 분류를 한다.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그리고 각 집합들의 평균과 공분산 가중치를 계산한다.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이때 </w:t>
      </w:r>
      <w:r w:rsidR="00E6405A">
        <w:rPr>
          <w:rFonts w:hint="eastAsia"/>
          <w:lang w:val="ko-KR"/>
        </w:rPr>
        <w:t xml:space="preserve">임의의 </w:t>
      </w:r>
      <w:r w:rsidR="003E3BDA">
        <w:rPr>
          <w:rFonts w:hint="eastAsia"/>
          <w:lang w:val="ko-KR"/>
        </w:rPr>
        <w:t xml:space="preserve">집합 </w:t>
      </w:r>
      <m:oMath>
        <m:r>
          <w:rPr>
            <w:rFonts w:ascii="Cambria Math" w:hAnsi="Cambria Math"/>
            <w:lang w:val="ko-KR"/>
          </w:rPr>
          <m:t>j</m:t>
        </m:r>
      </m:oMath>
      <w:r w:rsidR="003E3BDA">
        <w:rPr>
          <w:rFonts w:hint="eastAsia"/>
          <w:lang w:val="ko-KR"/>
        </w:rPr>
        <w:t xml:space="preserve">의 </w:t>
      </w:r>
      <w:r>
        <w:rPr>
          <w:rFonts w:hint="eastAsia"/>
          <w:lang w:val="ko-KR"/>
        </w:rPr>
        <w:t>가중치</w:t>
      </w:r>
      <m:oMath>
        <m:sSub>
          <m:sSubPr>
            <m:ctrlPr>
              <w:rPr>
                <w:rFonts w:ascii="Cambria Math" w:hAnsi="Cambria Math"/>
                <w:i/>
                <w:lang w:val="ko-KR"/>
              </w:rPr>
            </m:ctrlPr>
          </m:sSubPr>
          <m:e>
            <m:r>
              <w:rPr>
                <w:rFonts w:ascii="Cambria Math" w:hAnsi="Cambria Math"/>
                <w:lang w:val="ko-KR"/>
              </w:rPr>
              <m:t>W</m:t>
            </m:r>
          </m:e>
          <m:sub>
            <m:r>
              <w:rPr>
                <w:rFonts w:ascii="Cambria Math" w:hAnsi="Cambria Math"/>
                <w:lang w:val="ko-KR"/>
              </w:rPr>
              <m:t>j</m:t>
            </m:r>
          </m:sub>
        </m:sSub>
      </m:oMath>
      <w:r w:rsidR="003E3BDA">
        <w:rPr>
          <w:rFonts w:hint="eastAsia"/>
          <w:lang w:val="ko-KR"/>
        </w:rPr>
        <w:t xml:space="preserve"> </w:t>
      </w:r>
      <m:oMath>
        <m:r>
          <w:rPr>
            <w:rFonts w:ascii="Cambria Math" w:hAnsi="Cambria Math"/>
            <w:lang w:val="ko-KR"/>
          </w:rPr>
          <m:t>(j&lt;3)</m:t>
        </m:r>
      </m:oMath>
      <w:r w:rsidR="003E3BDA">
        <w:rPr>
          <w:rFonts w:hint="eastAsia"/>
          <w:lang w:val="ko-KR"/>
        </w:rPr>
        <w:t xml:space="preserve">  </w:t>
      </w:r>
      <w:r>
        <w:rPr>
          <w:rFonts w:hint="eastAsia"/>
          <w:lang w:val="ko-KR"/>
        </w:rPr>
        <w:t>는 모든 벡터의 개수</w:t>
      </w:r>
      <w:r w:rsidR="003E3BDA">
        <w:rPr>
          <w:lang w:val="ko-KR"/>
        </w:rPr>
        <w:t xml:space="preserve">를 </w:t>
      </w:r>
      <m:oMath>
        <m:r>
          <w:rPr>
            <w:rFonts w:ascii="Cambria Math" w:hAnsi="Cambria Math"/>
            <w:lang w:val="ko-KR"/>
          </w:rPr>
          <m:t>N</m:t>
        </m:r>
      </m:oMath>
      <w:r w:rsidR="003E3BDA">
        <w:rPr>
          <w:lang w:val="ko-KR"/>
        </w:rPr>
        <w:t xml:space="preserve"> , </w:t>
      </w:r>
      <w:r w:rsidR="003E3BDA">
        <w:rPr>
          <w:rFonts w:hint="eastAsia"/>
          <w:lang w:val="ko-KR"/>
        </w:rPr>
        <w:t xml:space="preserve">집합 </w:t>
      </w:r>
      <m:oMath>
        <m:r>
          <w:rPr>
            <w:rFonts w:ascii="Cambria Math" w:hAnsi="Cambria Math"/>
            <w:lang w:val="ko-KR"/>
          </w:rPr>
          <m:t>j</m:t>
        </m:r>
      </m:oMath>
      <w:r w:rsidR="003E3BDA">
        <w:rPr>
          <w:rFonts w:hint="eastAsia"/>
          <w:lang w:val="ko-KR"/>
        </w:rPr>
        <w:t>에</w:t>
      </w:r>
      <w:r>
        <w:rPr>
          <w:rFonts w:hint="eastAsia"/>
          <w:lang w:val="ko-KR"/>
        </w:rPr>
        <w:t xml:space="preserve"> 포함된 벡터의 개수</w:t>
      </w:r>
      <w:r w:rsidR="003E3BDA">
        <w:rPr>
          <w:rFonts w:hint="eastAsia"/>
          <w:lang w:val="ko-KR"/>
        </w:rPr>
        <w:t>를</w:t>
      </w:r>
      <w:r>
        <w:rPr>
          <w:rFonts w:hint="eastAsia"/>
          <w:lang w:val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ko-KR"/>
              </w:rPr>
            </m:ctrlPr>
          </m:sSubPr>
          <m:e>
            <m:r>
              <w:rPr>
                <w:rFonts w:ascii="Cambria Math" w:hAnsi="Cambria Math"/>
                <w:lang w:val="ko-KR"/>
              </w:rPr>
              <m:t>N</m:t>
            </m:r>
          </m:e>
          <m:sub>
            <m:r>
              <w:rPr>
                <w:rFonts w:ascii="Cambria Math" w:hAnsi="Cambria Math"/>
                <w:lang w:val="ko-KR"/>
              </w:rPr>
              <m:t>j</m:t>
            </m:r>
          </m:sub>
        </m:sSub>
      </m:oMath>
      <w:r w:rsidR="003E3BDA">
        <w:rPr>
          <w:rFonts w:hint="eastAsia"/>
          <w:lang w:val="ko-KR"/>
        </w:rPr>
        <w:t>라고 했을 때</w:t>
      </w:r>
      <w:r w:rsidR="003E3BDA">
        <w:rPr>
          <w:lang w:val="ko-K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ko-KR"/>
              </w:rPr>
            </m:ctrlPr>
          </m:sSubPr>
          <m:e>
            <m:r>
              <w:rPr>
                <w:rFonts w:ascii="Cambria Math" w:hAnsi="Cambria Math"/>
                <w:lang w:val="ko-KR"/>
              </w:rPr>
              <m:t>W</m:t>
            </m:r>
          </m:e>
          <m:sub>
            <m:r>
              <w:rPr>
                <w:rFonts w:ascii="Cambria Math" w:hAnsi="Cambria Math"/>
                <w:lang w:val="ko-KR"/>
              </w:rPr>
              <m:t>j</m:t>
            </m:r>
          </m:sub>
        </m:sSub>
        <m:r>
          <w:rPr>
            <w:rFonts w:ascii="Cambria Math" w:hAnsi="Cambria Math"/>
            <w:lang w:val="ko-KR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ko-KR"/>
              </w:rPr>
            </m:ctrlPr>
          </m:sSubPr>
          <m:e>
            <m:r>
              <w:rPr>
                <w:rFonts w:ascii="Cambria Math" w:hAnsi="Cambria Math"/>
                <w:lang w:val="ko-KR"/>
              </w:rPr>
              <m:t>N</m:t>
            </m:r>
          </m:e>
          <m:sub>
            <m:r>
              <w:rPr>
                <w:rFonts w:ascii="Cambria Math" w:hAnsi="Cambria Math"/>
                <w:lang w:val="ko-KR"/>
              </w:rPr>
              <m:t>j</m:t>
            </m:r>
          </m:sub>
        </m:sSub>
        <m:r>
          <w:rPr>
            <w:rFonts w:ascii="Cambria Math" w:hAnsi="Cambria Math"/>
            <w:lang w:val="ko-KR"/>
          </w:rPr>
          <m:t>/N</m:t>
        </m:r>
      </m:oMath>
      <w:r w:rsidR="003E3BDA">
        <w:rPr>
          <w:rFonts w:hint="eastAsia"/>
          <w:lang w:val="ko-KR"/>
        </w:rPr>
        <w:t>의 값을 갖는다.</w:t>
      </w:r>
    </w:p>
    <w:p w14:paraId="4905086C" w14:textId="6120F438" w:rsidR="003E3BDA" w:rsidRDefault="003E3BDA" w:rsidP="009012B2">
      <w:pPr>
        <w:rPr>
          <w:lang w:val="ko-KR"/>
        </w:rPr>
      </w:pPr>
    </w:p>
    <w:p w14:paraId="528D89C3" w14:textId="77777777" w:rsidR="00E6405A" w:rsidRDefault="003E3BDA" w:rsidP="009012B2">
      <w:pPr>
        <w:rPr>
          <w:lang w:val="ko-KR"/>
        </w:rPr>
      </w:pPr>
      <w:r>
        <w:rPr>
          <w:rFonts w:hint="eastAsia"/>
          <w:lang w:val="ko-KR"/>
        </w:rPr>
        <w:t xml:space="preserve"> </w:t>
      </w:r>
      <w:r>
        <w:rPr>
          <w:lang w:val="ko-KR"/>
        </w:rPr>
        <w:t>E</w:t>
      </w:r>
      <w:r w:rsidR="009F18BA">
        <w:rPr>
          <w:lang w:val="ko-KR"/>
        </w:rPr>
        <w:t xml:space="preserve"> </w:t>
      </w:r>
      <w:r>
        <w:rPr>
          <w:rFonts w:hint="eastAsia"/>
          <w:lang w:val="ko-KR"/>
        </w:rPr>
        <w:t>단계에서는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각 집합에 대해 계산된 파라미터들(평균,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공분산</w:t>
      </w:r>
      <w:r>
        <w:rPr>
          <w:lang w:val="ko-KR"/>
        </w:rPr>
        <w:t xml:space="preserve">, </w:t>
      </w:r>
      <w:r>
        <w:rPr>
          <w:rFonts w:hint="eastAsia"/>
          <w:lang w:val="ko-KR"/>
        </w:rPr>
        <w:t>가중치)들을 통해 각각의 가우시안 분포를 생성한다.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이 후,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모든 </w:t>
      </w:r>
      <w:r w:rsidR="009F18BA">
        <w:rPr>
          <w:rFonts w:hint="eastAsia"/>
          <w:lang w:val="ko-KR"/>
        </w:rPr>
        <w:t>분포에 대해 각 벡터들의 최대 우도를 계산하여</w:t>
      </w:r>
      <w:r w:rsidR="009F18BA">
        <w:rPr>
          <w:lang w:val="ko-KR"/>
        </w:rPr>
        <w:t xml:space="preserve"> </w:t>
      </w:r>
      <w:r w:rsidR="009F18BA">
        <w:rPr>
          <w:rFonts w:hint="eastAsia"/>
          <w:lang w:val="ko-KR"/>
        </w:rPr>
        <w:t>가장 높은 우도를 갖는 분포의 집합으로 이동시킨다.</w:t>
      </w:r>
      <w:r w:rsidR="009F18BA">
        <w:rPr>
          <w:lang w:val="ko-KR"/>
        </w:rPr>
        <w:t xml:space="preserve"> </w:t>
      </w:r>
      <w:r w:rsidR="009F18BA">
        <w:rPr>
          <w:rFonts w:hint="eastAsia"/>
          <w:lang w:val="ko-KR"/>
        </w:rPr>
        <w:t>이 때 사용하는 최대 우도를 구하는 공식을 아래와 같다.</w:t>
      </w:r>
    </w:p>
    <w:p w14:paraId="3B990AB4" w14:textId="1AEAF0DB" w:rsidR="009F18BA" w:rsidRDefault="00E6405A" w:rsidP="00E6405A">
      <w:pPr>
        <w:jc w:val="center"/>
        <w:rPr>
          <w:lang w:val="ko-KR"/>
        </w:rPr>
      </w:pPr>
      <w:r w:rsidRPr="00E6405A">
        <w:rPr>
          <w:noProof/>
          <w:lang w:val="ko-KR"/>
        </w:rPr>
        <w:lastRenderedPageBreak/>
        <w:drawing>
          <wp:inline distT="0" distB="0" distL="0" distR="0" wp14:anchorId="4B5C3E2E" wp14:editId="2CCA4A3F">
            <wp:extent cx="2535555" cy="3733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125" cy="37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F25D" w14:textId="7C7B7838" w:rsidR="00E6405A" w:rsidRDefault="00E6405A" w:rsidP="009012B2">
      <w:pPr>
        <w:rPr>
          <w:lang w:val="ko-KR"/>
        </w:rPr>
      </w:pPr>
    </w:p>
    <w:p w14:paraId="1C8A4B37" w14:textId="712631F7" w:rsidR="009F18BA" w:rsidRDefault="009F18BA" w:rsidP="009012B2">
      <w:pPr>
        <w:rPr>
          <w:lang w:val="ko-KR"/>
        </w:rPr>
      </w:pPr>
      <w:r>
        <w:rPr>
          <w:rFonts w:hint="eastAsia"/>
          <w:lang w:val="ko-KR"/>
        </w:rPr>
        <w:t xml:space="preserve"> </w:t>
      </w:r>
      <m:oMath>
        <m:r>
          <w:rPr>
            <w:rFonts w:ascii="Cambria Math" w:hAnsi="Cambria Math"/>
            <w:lang w:val="ko-KR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lang w:val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ko-KR"/>
                  </w:rPr>
                </m:ctrlPr>
              </m:sSubPr>
              <m:e>
                <m:r>
                  <w:rPr>
                    <w:rFonts w:ascii="Cambria Math" w:hAnsi="Cambria Math"/>
                    <w:lang w:val="ko-KR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ko-KR"/>
                  </w:rPr>
                  <m:t>j</m:t>
                </m:r>
              </m:sub>
            </m:sSub>
            <m:r>
              <w:rPr>
                <w:rFonts w:ascii="Cambria Math" w:hAnsi="Cambria Math"/>
                <w:lang w:val="ko-KR"/>
              </w:rPr>
              <m:t xml:space="preserve">=1 </m:t>
            </m:r>
          </m:e>
        </m:d>
        <m:sSub>
          <m:sSubPr>
            <m:ctrlPr>
              <w:rPr>
                <w:rFonts w:ascii="Cambria Math" w:hAnsi="Cambria Math"/>
                <w:i/>
                <w:lang w:val="ko-KR"/>
              </w:rPr>
            </m:ctrlPr>
          </m:sSubPr>
          <m:e>
            <m:r>
              <w:rPr>
                <w:rFonts w:ascii="Cambria Math" w:hAnsi="Cambria Math"/>
                <w:lang w:val="ko-KR"/>
              </w:rPr>
              <m:t>x</m:t>
            </m:r>
          </m:e>
          <m:sub>
            <m:r>
              <w:rPr>
                <w:rFonts w:ascii="Cambria Math" w:hAnsi="Cambria Math"/>
                <w:lang w:val="ko-KR"/>
              </w:rPr>
              <m:t>i</m:t>
            </m:r>
          </m:sub>
        </m:sSub>
        <m:r>
          <w:rPr>
            <w:rFonts w:ascii="Cambria Math" w:hAnsi="Cambria Math"/>
            <w:lang w:val="ko-KR"/>
          </w:rPr>
          <m:t>)=</m:t>
        </m:r>
        <m:f>
          <m:fPr>
            <m:ctrlPr>
              <w:rPr>
                <w:rFonts w:ascii="Cambria Math" w:hAnsi="Cambria Math"/>
                <w:i/>
                <w:lang w:val="ko-K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ko-KR"/>
                  </w:rPr>
                </m:ctrlPr>
              </m:sSubPr>
              <m:e>
                <m:r>
                  <w:rPr>
                    <w:rFonts w:ascii="Cambria Math" w:hAnsi="Cambria Math"/>
                    <w:lang w:val="ko-KR"/>
                  </w:rPr>
                  <m:t>π</m:t>
                </m:r>
              </m:e>
              <m:sub>
                <m:r>
                  <w:rPr>
                    <w:rFonts w:ascii="Cambria Math" w:hAnsi="Cambria Math"/>
                    <w:lang w:val="ko-KR"/>
                  </w:rPr>
                  <m:t>j</m:t>
                </m:r>
              </m:sub>
            </m:sSub>
            <m:r>
              <w:rPr>
                <w:rFonts w:ascii="Cambria Math" w:hAnsi="Cambria Math"/>
                <w:lang w:val="ko-KR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ko-KR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ko-K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ko-KR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ko-K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ko-KR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ko-KR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ko-KR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ko-KR"/>
                  </w:rPr>
                </m:ctrlPr>
              </m:sSubPr>
              <m:e>
                <m:r>
                  <w:rPr>
                    <w:rFonts w:ascii="Cambria Math" w:hAnsi="Cambria Math"/>
                    <w:lang w:val="ko-KR"/>
                  </w:rPr>
                  <m:t>π</m:t>
                </m:r>
              </m:e>
              <m:sub>
                <m:r>
                  <w:rPr>
                    <w:rFonts w:ascii="Cambria Math" w:hAnsi="Cambria Math"/>
                    <w:lang w:val="ko-KR"/>
                  </w:rPr>
                  <m:t>k</m:t>
                </m:r>
              </m:sub>
            </m:sSub>
            <m:r>
              <w:rPr>
                <w:rFonts w:ascii="Cambria Math" w:hAnsi="Cambria Math"/>
                <w:lang w:val="ko-KR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  <w:lang w:val="ko-KR"/>
                  </w:rPr>
                </m:ctrlPr>
              </m:sSubPr>
              <m:e>
                <m:r>
                  <w:rPr>
                    <w:rFonts w:ascii="Cambria Math" w:hAnsi="Cambria Math"/>
                    <w:lang w:val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ko-KR"/>
                  </w:rPr>
                  <m:t>k</m:t>
                </m:r>
              </m:sub>
            </m:sSub>
            <m:r>
              <w:rPr>
                <w:rFonts w:ascii="Cambria Math" w:hAnsi="Cambria Math"/>
                <w:lang w:val="ko-KR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val="ko-KR"/>
                  </w:rPr>
                </m:ctrlPr>
              </m:sSubPr>
              <m:e>
                <m:r>
                  <w:rPr>
                    <w:rFonts w:ascii="Cambria Math" w:hAnsi="Cambria Math"/>
                    <w:lang w:val="ko-KR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ko-KR"/>
                  </w:rPr>
                  <m:t>i</m:t>
                </m:r>
              </m:sub>
            </m:sSub>
            <m:r>
              <w:rPr>
                <w:rFonts w:ascii="Cambria Math" w:hAnsi="Cambria Math"/>
                <w:lang w:val="ko-KR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ko-KR"/>
                  </w:rPr>
                </m:ctrlPr>
              </m:sSubPr>
              <m:e>
                <m:r>
                  <w:rPr>
                    <w:rFonts w:ascii="Cambria Math" w:hAnsi="Cambria Math" w:hint="eastAsia"/>
                    <w:lang w:val="ko-KR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ko-KR"/>
                  </w:rPr>
                  <m:t>i</m:t>
                </m:r>
              </m:sub>
            </m:sSub>
            <m:r>
              <w:rPr>
                <w:rFonts w:ascii="Cambria Math" w:hAnsi="Cambria Math"/>
                <w:lang w:val="ko-KR"/>
              </w:rPr>
              <m:t>)</m:t>
            </m:r>
          </m:den>
        </m:f>
      </m:oMath>
    </w:p>
    <w:p w14:paraId="4845F224" w14:textId="793C620B" w:rsidR="003E3BDA" w:rsidRDefault="009F18BA" w:rsidP="009012B2">
      <w:pPr>
        <w:rPr>
          <w:lang w:val="ko-KR"/>
        </w:rPr>
      </w:pPr>
      <w:r>
        <w:rPr>
          <w:lang w:val="ko-KR"/>
        </w:rPr>
        <w:t xml:space="preserve"> </w:t>
      </w:r>
      <w:r>
        <w:rPr>
          <w:rFonts w:hint="eastAsia"/>
          <w:lang w:val="ko-KR"/>
        </w:rPr>
        <w:t>해당 과정을 모든 벡터들에 대해 반복하며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모든 벡터들을 가장 우도가 높은 집합으로 이동시킨다.</w:t>
      </w:r>
    </w:p>
    <w:p w14:paraId="761FB1D2" w14:textId="38F5B2E9" w:rsidR="009F18BA" w:rsidRDefault="009F18BA" w:rsidP="009012B2">
      <w:pPr>
        <w:rPr>
          <w:lang w:val="ko-KR"/>
        </w:rPr>
      </w:pPr>
    </w:p>
    <w:p w14:paraId="44DD6498" w14:textId="40F07362" w:rsidR="009F18BA" w:rsidRDefault="009F18BA" w:rsidP="009012B2">
      <w:pPr>
        <w:rPr>
          <w:lang w:val="ko-KR"/>
        </w:rPr>
      </w:pPr>
      <w:r>
        <w:rPr>
          <w:rFonts w:hint="eastAsia"/>
          <w:lang w:val="ko-KR"/>
        </w:rPr>
        <w:t xml:space="preserve"> </w:t>
      </w:r>
      <w:r>
        <w:rPr>
          <w:lang w:val="ko-KR"/>
        </w:rPr>
        <w:t xml:space="preserve">M </w:t>
      </w:r>
      <w:r>
        <w:rPr>
          <w:rFonts w:hint="eastAsia"/>
          <w:lang w:val="ko-KR"/>
        </w:rPr>
        <w:t xml:space="preserve">단계에서는 </w:t>
      </w:r>
      <w:r>
        <w:rPr>
          <w:lang w:val="ko-KR"/>
        </w:rPr>
        <w:t xml:space="preserve">E </w:t>
      </w:r>
      <w:r>
        <w:rPr>
          <w:rFonts w:hint="eastAsia"/>
          <w:lang w:val="ko-KR"/>
        </w:rPr>
        <w:t>단계에서 새롭게 갱신된 각 집합들의 파라미터 정보를 갱신한다.</w:t>
      </w:r>
      <w:r>
        <w:rPr>
          <w:lang w:val="ko-KR"/>
        </w:rPr>
        <w:t xml:space="preserve"> </w:t>
      </w:r>
      <w:r w:rsidR="00E6405A">
        <w:rPr>
          <w:rFonts w:hint="eastAsia"/>
          <w:lang w:val="ko-KR"/>
        </w:rPr>
        <w:t xml:space="preserve">임의의 집합 </w:t>
      </w:r>
      <m:oMath>
        <m:r>
          <w:rPr>
            <w:rFonts w:ascii="Cambria Math" w:hAnsi="Cambria Math"/>
            <w:lang w:val="ko-KR"/>
          </w:rPr>
          <m:t>j</m:t>
        </m:r>
      </m:oMath>
      <w:r w:rsidR="00E6405A">
        <w:rPr>
          <w:rFonts w:hint="eastAsia"/>
          <w:lang w:val="ko-KR"/>
        </w:rPr>
        <w:t xml:space="preserve">의 평균을 </w:t>
      </w:r>
      <m:oMath>
        <m:sSub>
          <m:sSubPr>
            <m:ctrlPr>
              <w:rPr>
                <w:rFonts w:ascii="Cambria Math" w:hAnsi="Cambria Math"/>
                <w:i/>
                <w:lang w:val="ko-KR"/>
              </w:rPr>
            </m:ctrlPr>
          </m:sSubPr>
          <m:e>
            <m:r>
              <w:rPr>
                <w:rFonts w:ascii="Cambria Math" w:hAnsi="Cambria Math"/>
                <w:lang w:val="ko-KR"/>
              </w:rPr>
              <m:t>μ</m:t>
            </m:r>
          </m:e>
          <m:sub>
            <m:r>
              <w:rPr>
                <w:rFonts w:ascii="Cambria Math" w:hAnsi="Cambria Math"/>
                <w:lang w:val="ko-KR"/>
              </w:rPr>
              <m:t>i</m:t>
            </m:r>
          </m:sub>
        </m:sSub>
      </m:oMath>
      <w:r w:rsidR="00E6405A">
        <w:rPr>
          <w:rFonts w:hint="eastAsia"/>
          <w:lang w:val="ko-KR"/>
        </w:rPr>
        <w:t>,</w:t>
      </w:r>
      <w:r w:rsidR="00E6405A">
        <w:rPr>
          <w:lang w:val="ko-KR"/>
        </w:rPr>
        <w:t xml:space="preserve"> </w:t>
      </w:r>
      <w:r w:rsidR="00E6405A">
        <w:rPr>
          <w:rFonts w:hint="eastAsia"/>
          <w:lang w:val="ko-KR"/>
        </w:rPr>
        <w:t xml:space="preserve">공분산 행렬을 </w:t>
      </w:r>
      <m:oMath>
        <m:sSub>
          <m:sSubPr>
            <m:ctrlPr>
              <w:rPr>
                <w:rFonts w:ascii="Cambria Math" w:hAnsi="Cambria Math"/>
                <w:i/>
                <w:lang w:val="ko-KR"/>
              </w:rPr>
            </m:ctrlPr>
          </m:sSubPr>
          <m:e>
            <m:r>
              <w:rPr>
                <w:rFonts w:ascii="Cambria Math" w:hAnsi="Cambria Math" w:hint="eastAsia"/>
                <w:lang w:val="ko-KR"/>
              </w:rPr>
              <m:t>Σ</m:t>
            </m:r>
          </m:e>
          <m:sub>
            <m:r>
              <w:rPr>
                <w:rFonts w:ascii="Cambria Math" w:hAnsi="Cambria Math"/>
                <w:lang w:val="ko-KR"/>
              </w:rPr>
              <m:t>i</m:t>
            </m:r>
          </m:sub>
        </m:sSub>
      </m:oMath>
      <w:r w:rsidR="00E6405A">
        <w:rPr>
          <w:rFonts w:hint="eastAsia"/>
          <w:lang w:val="ko-KR"/>
        </w:rPr>
        <w:t>,</w:t>
      </w:r>
      <w:r w:rsidR="00E6405A">
        <w:rPr>
          <w:lang w:val="ko-KR"/>
        </w:rPr>
        <w:t xml:space="preserve"> </w:t>
      </w:r>
      <w:r w:rsidR="00E6405A">
        <w:rPr>
          <w:rFonts w:hint="eastAsia"/>
          <w:lang w:val="ko-KR"/>
        </w:rPr>
        <w:t xml:space="preserve">가중치를 </w:t>
      </w:r>
      <m:oMath>
        <m:sSub>
          <m:sSubPr>
            <m:ctrlPr>
              <w:rPr>
                <w:rFonts w:ascii="Cambria Math" w:hAnsi="Cambria Math"/>
                <w:i/>
                <w:lang w:val="ko-KR"/>
              </w:rPr>
            </m:ctrlPr>
          </m:sSubPr>
          <m:e>
            <m:r>
              <w:rPr>
                <w:rFonts w:ascii="Cambria Math" w:hAnsi="Cambria Math"/>
                <w:lang w:val="ko-KR"/>
              </w:rPr>
              <m:t>π</m:t>
            </m:r>
          </m:e>
          <m:sub>
            <m:r>
              <w:rPr>
                <w:rFonts w:ascii="Cambria Math" w:hAnsi="Cambria Math"/>
                <w:lang w:val="ko-KR"/>
              </w:rPr>
              <m:t>j</m:t>
            </m:r>
          </m:sub>
        </m:sSub>
      </m:oMath>
      <w:r w:rsidR="00E6405A">
        <w:rPr>
          <w:rFonts w:hint="eastAsia"/>
          <w:lang w:val="ko-KR"/>
        </w:rPr>
        <w:t>라고 할 때,</w:t>
      </w:r>
      <w:r w:rsidR="00E6405A">
        <w:rPr>
          <w:lang w:val="ko-KR"/>
        </w:rPr>
        <w:t xml:space="preserve"> </w:t>
      </w:r>
      <w:r w:rsidR="00E6405A">
        <w:rPr>
          <w:rFonts w:hint="eastAsia"/>
          <w:lang w:val="ko-KR"/>
        </w:rPr>
        <w:t>이를 구하는 방법은 아래와 같다.</w:t>
      </w:r>
    </w:p>
    <w:p w14:paraId="63874892" w14:textId="1D27E1E9" w:rsidR="00E6405A" w:rsidRDefault="00E6405A" w:rsidP="00E6405A">
      <w:pPr>
        <w:jc w:val="center"/>
        <w:rPr>
          <w:lang w:val="ko-KR"/>
        </w:rPr>
      </w:pPr>
      <w:r w:rsidRPr="00E6405A">
        <w:rPr>
          <w:noProof/>
          <w:lang w:val="ko-KR"/>
        </w:rPr>
        <w:drawing>
          <wp:inline distT="0" distB="0" distL="0" distR="0" wp14:anchorId="1E126F47" wp14:editId="703C0774">
            <wp:extent cx="3063240" cy="131746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676" cy="132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B413" w14:textId="49F6D42B" w:rsidR="00E6405A" w:rsidRDefault="00E6405A" w:rsidP="009012B2">
      <w:pPr>
        <w:rPr>
          <w:lang w:val="ko-KR"/>
        </w:rPr>
      </w:pPr>
    </w:p>
    <w:p w14:paraId="1D36462C" w14:textId="7887CA6D" w:rsidR="00E6405A" w:rsidRDefault="00A31E8B" w:rsidP="00A31E8B">
      <w:pPr>
        <w:ind w:firstLineChars="100" w:firstLine="220"/>
        <w:rPr>
          <w:lang w:val="ko-KR"/>
        </w:rPr>
      </w:pPr>
      <w:r>
        <w:rPr>
          <w:rFonts w:hint="eastAsia"/>
          <w:lang w:val="ko-KR"/>
        </w:rPr>
        <w:t xml:space="preserve">최종적으로는 초기화 과정 후 </w:t>
      </w:r>
      <w:r>
        <w:rPr>
          <w:lang w:val="ko-KR"/>
        </w:rPr>
        <w:t>E</w:t>
      </w:r>
      <w:r>
        <w:rPr>
          <w:rFonts w:hint="eastAsia"/>
          <w:lang w:val="ko-KR"/>
        </w:rPr>
        <w:t>단계,</w:t>
      </w:r>
      <w:r>
        <w:rPr>
          <w:lang w:val="ko-KR"/>
        </w:rPr>
        <w:t xml:space="preserve"> M </w:t>
      </w:r>
      <w:r>
        <w:rPr>
          <w:rFonts w:hint="eastAsia"/>
          <w:lang w:val="ko-KR"/>
        </w:rPr>
        <w:t>단계를 더 이상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모든 집합에 변화가 없을 때까지 반복하여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모든 접들이 가장 우도가 높은 집합에 속하도록 한다.</w:t>
      </w:r>
    </w:p>
    <w:p w14:paraId="0C6DBDB9" w14:textId="69141B13" w:rsidR="00A31E8B" w:rsidRDefault="00A31E8B" w:rsidP="00A31E8B">
      <w:pPr>
        <w:ind w:firstLineChars="100" w:firstLine="220"/>
        <w:rPr>
          <w:lang w:val="ko-KR"/>
        </w:rPr>
      </w:pPr>
    </w:p>
    <w:p w14:paraId="435FA2EF" w14:textId="46FA8E67" w:rsidR="00A31E8B" w:rsidRDefault="00A31E8B" w:rsidP="00A31E8B">
      <w:pPr>
        <w:ind w:firstLineChars="100" w:firstLine="220"/>
        <w:rPr>
          <w:lang w:val="ko-KR"/>
        </w:rPr>
      </w:pPr>
    </w:p>
    <w:p w14:paraId="1535EE9F" w14:textId="510FFE23" w:rsidR="00A31E8B" w:rsidRDefault="00A31E8B" w:rsidP="00A31E8B">
      <w:pPr>
        <w:ind w:firstLineChars="100" w:firstLine="220"/>
        <w:rPr>
          <w:lang w:val="ko-KR"/>
        </w:rPr>
      </w:pPr>
    </w:p>
    <w:p w14:paraId="6D955D47" w14:textId="16286176" w:rsidR="00A31E8B" w:rsidRDefault="00A31E8B" w:rsidP="00A31E8B">
      <w:pPr>
        <w:ind w:firstLineChars="100" w:firstLine="220"/>
        <w:rPr>
          <w:lang w:val="ko-KR"/>
        </w:rPr>
      </w:pPr>
    </w:p>
    <w:p w14:paraId="262F984D" w14:textId="0AF290CD" w:rsidR="00A31E8B" w:rsidRDefault="00A31E8B" w:rsidP="00A31E8B">
      <w:pPr>
        <w:ind w:firstLineChars="100" w:firstLine="220"/>
        <w:rPr>
          <w:lang w:val="ko-KR"/>
        </w:rPr>
      </w:pPr>
    </w:p>
    <w:p w14:paraId="16A9BF40" w14:textId="77777777" w:rsidR="00A31E8B" w:rsidRDefault="00A31E8B" w:rsidP="00A31E8B">
      <w:pPr>
        <w:ind w:firstLineChars="100" w:firstLine="220"/>
        <w:rPr>
          <w:lang w:val="ko-KR"/>
        </w:rPr>
      </w:pPr>
    </w:p>
    <w:p w14:paraId="11536A4D" w14:textId="77777777" w:rsidR="0089094B" w:rsidRDefault="00CE2D09" w:rsidP="0089094B">
      <w:pPr>
        <w:pStyle w:val="1"/>
        <w:rPr>
          <w:lang w:val="ko-KR"/>
        </w:rPr>
      </w:pPr>
      <w:r>
        <w:rPr>
          <w:lang w:val="ko-KR"/>
        </w:rPr>
        <w:lastRenderedPageBreak/>
        <w:t>Implementation Details</w:t>
      </w:r>
    </w:p>
    <w:p w14:paraId="292C6DFF" w14:textId="69576862" w:rsidR="00A31E8B" w:rsidRDefault="002B5FA5" w:rsidP="0089094B">
      <w:pPr>
        <w:rPr>
          <w:lang w:val="ko-KR"/>
        </w:rPr>
      </w:pPr>
      <w:r>
        <w:rPr>
          <w:rFonts w:hint="eastAsia"/>
          <w:lang w:val="ko-KR"/>
        </w:rPr>
        <w:t xml:space="preserve"> </w:t>
      </w:r>
    </w:p>
    <w:p w14:paraId="594C6D8A" w14:textId="37797D1D" w:rsidR="00A31E8B" w:rsidRDefault="00A31E8B" w:rsidP="00A31E8B">
      <w:pPr>
        <w:pStyle w:val="2"/>
        <w:rPr>
          <w:lang w:val="ko-KR"/>
        </w:rPr>
      </w:pPr>
      <w:r>
        <w:rPr>
          <w:rFonts w:hint="eastAsia"/>
          <w:lang w:val="ko-KR"/>
        </w:rPr>
        <w:t>I</w:t>
      </w:r>
      <w:r>
        <w:rPr>
          <w:lang w:val="ko-KR"/>
        </w:rPr>
        <w:t>nitialize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58"/>
      </w:tblGrid>
      <w:tr w:rsidR="00A31E8B" w:rsidRPr="00A31E8B" w14:paraId="7F3F9E43" w14:textId="77777777" w:rsidTr="00A31E8B">
        <w:tc>
          <w:tcPr>
            <w:tcW w:w="9558" w:type="dxa"/>
          </w:tcPr>
          <w:p w14:paraId="33250EF0" w14:textId="77777777" w:rsidR="00A31E8B" w:rsidRPr="00A31E8B" w:rsidRDefault="00A31E8B" w:rsidP="00A31E8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31E8B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# initialize</w:t>
            </w:r>
          </w:p>
          <w:p w14:paraId="2FBACFCD" w14:textId="77777777" w:rsidR="00A31E8B" w:rsidRPr="00A31E8B" w:rsidRDefault="00A31E8B" w:rsidP="00A31E8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   gaussian_set </w:t>
            </w:r>
            <w:r w:rsidRPr="00A31E8B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[[], [], []]</w:t>
            </w:r>
          </w:p>
          <w:p w14:paraId="2CC2B14F" w14:textId="77777777" w:rsidR="00A31E8B" w:rsidRPr="00A31E8B" w:rsidRDefault="00A31E8B" w:rsidP="00A31E8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   expected_in </w:t>
            </w:r>
            <w:r w:rsidRPr="00A31E8B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[[</w:t>
            </w:r>
            <w:r w:rsidRPr="00A31E8B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31E8B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for</w:t>
            </w: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_ </w:t>
            </w:r>
            <w:r w:rsidRPr="00A31E8B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in</w:t>
            </w: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31E8B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range</w:t>
            </w: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(K)] </w:t>
            </w:r>
            <w:r w:rsidRPr="00A31E8B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for</w:t>
            </w: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_ </w:t>
            </w:r>
            <w:r w:rsidRPr="00A31E8B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in</w:t>
            </w: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31E8B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range</w:t>
            </w: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>(N)]</w:t>
            </w:r>
          </w:p>
          <w:p w14:paraId="4418E244" w14:textId="77777777" w:rsidR="00A31E8B" w:rsidRPr="00A31E8B" w:rsidRDefault="00A31E8B" w:rsidP="00A31E8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   mean </w:t>
            </w:r>
            <w:r w:rsidRPr="00A31E8B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[]</w:t>
            </w:r>
          </w:p>
          <w:p w14:paraId="09AD17E2" w14:textId="77777777" w:rsidR="00A31E8B" w:rsidRPr="00A31E8B" w:rsidRDefault="00A31E8B" w:rsidP="00A31E8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   cov </w:t>
            </w:r>
            <w:r w:rsidRPr="00A31E8B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[]</w:t>
            </w:r>
          </w:p>
          <w:p w14:paraId="5079F006" w14:textId="77777777" w:rsidR="00A31E8B" w:rsidRPr="00A31E8B" w:rsidRDefault="00A31E8B" w:rsidP="00A31E8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   weight </w:t>
            </w:r>
            <w:r w:rsidRPr="00A31E8B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[]</w:t>
            </w:r>
          </w:p>
          <w:p w14:paraId="70F9F57C" w14:textId="77777777" w:rsidR="00A31E8B" w:rsidRPr="00A31E8B" w:rsidRDefault="00A31E8B" w:rsidP="00A31E8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   </w:t>
            </w:r>
            <w:r w:rsidRPr="00A31E8B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for</w:t>
            </w: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index, point </w:t>
            </w:r>
            <w:r w:rsidRPr="00A31E8B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in</w:t>
            </w: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enumerate(points):</w:t>
            </w:r>
          </w:p>
          <w:p w14:paraId="404B980C" w14:textId="77777777" w:rsidR="00A31E8B" w:rsidRPr="00A31E8B" w:rsidRDefault="00A31E8B" w:rsidP="00A31E8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       j </w:t>
            </w:r>
            <w:r w:rsidRPr="00A31E8B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random.randint(</w:t>
            </w:r>
            <w:r w:rsidRPr="00A31E8B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A31E8B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2</w:t>
            </w: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</w:p>
          <w:p w14:paraId="2F14E3E5" w14:textId="77777777" w:rsidR="00A31E8B" w:rsidRPr="00A31E8B" w:rsidRDefault="00A31E8B" w:rsidP="00A31E8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       gaussian_set[j].append(point)</w:t>
            </w:r>
          </w:p>
          <w:p w14:paraId="4F77925F" w14:textId="77777777" w:rsidR="00A31E8B" w:rsidRPr="00A31E8B" w:rsidRDefault="00A31E8B" w:rsidP="00A31E8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       expected_in[index][j] </w:t>
            </w:r>
            <w:r w:rsidRPr="00A31E8B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31E8B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</w:p>
          <w:p w14:paraId="3937199C" w14:textId="77777777" w:rsidR="00A31E8B" w:rsidRPr="00A31E8B" w:rsidRDefault="00A31E8B" w:rsidP="00A31E8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   </w:t>
            </w:r>
            <w:r w:rsidRPr="00A31E8B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for</w:t>
            </w: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index, gaussian </w:t>
            </w:r>
            <w:r w:rsidRPr="00A31E8B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in</w:t>
            </w: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enumerate(gaussian_set):</w:t>
            </w:r>
          </w:p>
          <w:p w14:paraId="11DE3A02" w14:textId="77777777" w:rsidR="00A31E8B" w:rsidRPr="00A31E8B" w:rsidRDefault="00A31E8B" w:rsidP="00A31E8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       mean.append(np.mean(gaussian, axis</w:t>
            </w:r>
            <w:r w:rsidRPr="00A31E8B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31E8B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>))</w:t>
            </w:r>
          </w:p>
          <w:p w14:paraId="15642B62" w14:textId="77777777" w:rsidR="00A31E8B" w:rsidRPr="00A31E8B" w:rsidRDefault="00A31E8B" w:rsidP="00A31E8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       cov.append(np.cov(np.array(gaussian).T))</w:t>
            </w:r>
          </w:p>
          <w:p w14:paraId="3EE0FB1C" w14:textId="77777777" w:rsidR="00A31E8B" w:rsidRPr="00A31E8B" w:rsidRDefault="00A31E8B" w:rsidP="00A31E8B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       weight.append(</w:t>
            </w:r>
            <w:r w:rsidRPr="00A31E8B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len</w:t>
            </w: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(gaussian) </w:t>
            </w:r>
            <w:r w:rsidRPr="00A31E8B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/</w:t>
            </w:r>
            <w:r w:rsidRPr="00A31E8B">
              <w:rPr>
                <w:rFonts w:ascii="Consolas" w:hAnsi="Consolas"/>
                <w:color w:val="010101"/>
                <w:sz w:val="22"/>
                <w:szCs w:val="22"/>
              </w:rPr>
              <w:t xml:space="preserve"> N)</w:t>
            </w:r>
          </w:p>
          <w:p w14:paraId="01DFBC18" w14:textId="77777777" w:rsidR="00A31E8B" w:rsidRPr="00A31E8B" w:rsidRDefault="00A31E8B" w:rsidP="0089094B"/>
        </w:tc>
      </w:tr>
    </w:tbl>
    <w:p w14:paraId="369D6503" w14:textId="4DC70377" w:rsidR="00A31E8B" w:rsidRDefault="00A31E8B" w:rsidP="0089094B">
      <w:r>
        <w:rPr>
          <w:rFonts w:hint="eastAsia"/>
        </w:rPr>
        <w:t xml:space="preserve"> 위 코드는 초기화 과정을 수행하는 소스 코드의 일부이다.</w:t>
      </w:r>
      <w:r>
        <w:t xml:space="preserve"> K</w:t>
      </w:r>
      <w:r>
        <w:rPr>
          <w:rFonts w:hint="eastAsia"/>
        </w:rPr>
        <w:t>=</w:t>
      </w:r>
      <w:r>
        <w:t xml:space="preserve">3, </w:t>
      </w:r>
      <w:r>
        <w:rPr>
          <w:rFonts w:hint="eastAsia"/>
        </w:rPr>
        <w:t>N</w:t>
      </w:r>
      <w:r>
        <w:t>=1800</w:t>
      </w:r>
      <w:r>
        <w:rPr>
          <w:rFonts w:hint="eastAsia"/>
        </w:rPr>
        <w:t>으로 각각 가우시안의 개수,</w:t>
      </w:r>
      <w:r>
        <w:t xml:space="preserve"> </w:t>
      </w:r>
      <w:r>
        <w:rPr>
          <w:rFonts w:hint="eastAsia"/>
        </w:rPr>
        <w:t xml:space="preserve">모든 점들의 개수를 </w:t>
      </w:r>
      <w:r w:rsidR="001E530B">
        <w:rPr>
          <w:rFonts w:hint="eastAsia"/>
        </w:rPr>
        <w:t>의미한다.</w:t>
      </w:r>
      <w:r w:rsidR="001E530B">
        <w:t xml:space="preserve"> </w:t>
      </w:r>
      <w:r w:rsidR="001E530B">
        <w:rPr>
          <w:rFonts w:hint="eastAsia"/>
        </w:rPr>
        <w:t>첫번째 반복문을 실행하며,</w:t>
      </w:r>
      <w:r w:rsidR="001E530B">
        <w:t xml:space="preserve"> </w:t>
      </w:r>
      <w:r w:rsidR="001E530B">
        <w:rPr>
          <w:rFonts w:hint="eastAsia"/>
        </w:rPr>
        <w:t xml:space="preserve">모든 점들에 대해 무작위로 </w:t>
      </w:r>
      <w:r w:rsidR="001E530B">
        <w:t>3</w:t>
      </w:r>
      <w:r w:rsidR="001E530B">
        <w:rPr>
          <w:rFonts w:hint="eastAsia"/>
        </w:rPr>
        <w:t>개의</w:t>
      </w:r>
      <w:r w:rsidR="001E530B">
        <w:t xml:space="preserve"> </w:t>
      </w:r>
      <w:r w:rsidR="001E530B">
        <w:rPr>
          <w:rFonts w:hint="eastAsia"/>
        </w:rPr>
        <w:t>집합에 배정한다.</w:t>
      </w:r>
      <w:r w:rsidR="001E530B">
        <w:t xml:space="preserve"> </w:t>
      </w:r>
      <w:r w:rsidR="001E530B">
        <w:rPr>
          <w:rFonts w:hint="eastAsia"/>
        </w:rPr>
        <w:t>이후 각 집합에 대해 평균,</w:t>
      </w:r>
      <w:r w:rsidR="001E530B">
        <w:t xml:space="preserve"> </w:t>
      </w:r>
      <w:r w:rsidR="001E530B">
        <w:rPr>
          <w:rFonts w:hint="eastAsia"/>
        </w:rPr>
        <w:t>공분산 행렬,</w:t>
      </w:r>
      <w:r w:rsidR="001E530B">
        <w:t xml:space="preserve"> </w:t>
      </w:r>
      <w:r w:rsidR="001E530B">
        <w:rPr>
          <w:rFonts w:hint="eastAsia"/>
        </w:rPr>
        <w:t>가중치를</w:t>
      </w:r>
      <w:r w:rsidR="001E530B">
        <w:t xml:space="preserve"> </w:t>
      </w:r>
      <w:r w:rsidR="001E530B">
        <w:rPr>
          <w:rFonts w:hint="eastAsia"/>
        </w:rPr>
        <w:t>계산한다.</w:t>
      </w:r>
    </w:p>
    <w:p w14:paraId="66DCC2B3" w14:textId="68DFC350" w:rsidR="009C6642" w:rsidRDefault="009C6642" w:rsidP="0089094B">
      <w:r>
        <w:t>expected_in</w:t>
      </w:r>
      <w:r>
        <w:rPr>
          <w:rFonts w:hint="eastAsia"/>
        </w:rPr>
        <w:t>은 현재 벡터들이 어느 집합에 포함되어</w:t>
      </w:r>
      <w:r>
        <w:t xml:space="preserve"> </w:t>
      </w:r>
      <w:r>
        <w:rPr>
          <w:rFonts w:hint="eastAsia"/>
        </w:rPr>
        <w:t xml:space="preserve">있는지를 저장하는 </w:t>
      </w:r>
      <w:r>
        <w:t>2</w:t>
      </w:r>
      <w:r>
        <w:rPr>
          <w:rFonts w:hint="eastAsia"/>
        </w:rPr>
        <w:t xml:space="preserve">차원 배열로 </w:t>
      </w:r>
      <w:r>
        <w:t xml:space="preserve">expected_in[0][0] == 1 </w:t>
      </w:r>
      <w:r>
        <w:rPr>
          <w:rFonts w:hint="eastAsia"/>
        </w:rPr>
        <w:t>일 경우</w:t>
      </w:r>
      <w:r>
        <w:t xml:space="preserve">, </w:t>
      </w:r>
      <w:r>
        <w:rPr>
          <w:rFonts w:hint="eastAsia"/>
        </w:rPr>
        <w:t xml:space="preserve">인덱스가 </w:t>
      </w:r>
      <w:r>
        <w:t>0</w:t>
      </w:r>
      <w:r>
        <w:rPr>
          <w:rFonts w:hint="eastAsia"/>
        </w:rPr>
        <w:t xml:space="preserve">인 벡터가 </w:t>
      </w:r>
      <w:r>
        <w:t>0</w:t>
      </w:r>
      <w:r>
        <w:rPr>
          <w:rFonts w:hint="eastAsia"/>
        </w:rPr>
        <w:t>번 집합에</w:t>
      </w:r>
      <w:r>
        <w:t xml:space="preserve"> </w:t>
      </w:r>
      <w:r>
        <w:rPr>
          <w:rFonts w:hint="eastAsia"/>
        </w:rPr>
        <w:t>포함됨을 의미한다.</w:t>
      </w:r>
    </w:p>
    <w:p w14:paraId="278B3B7C" w14:textId="05C703CC" w:rsidR="00733819" w:rsidRDefault="00733819" w:rsidP="0089094B"/>
    <w:p w14:paraId="3EE965E0" w14:textId="46EA7234" w:rsidR="00733819" w:rsidRDefault="00733819" w:rsidP="00733819">
      <w:pPr>
        <w:pStyle w:val="2"/>
      </w:pPr>
      <w:r>
        <w:rPr>
          <w:rFonts w:hint="eastAsia"/>
        </w:rPr>
        <w:t>E</w:t>
      </w:r>
      <w:r>
        <w:t>xpectation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58"/>
      </w:tblGrid>
      <w:tr w:rsidR="00733819" w14:paraId="16B1BF49" w14:textId="77777777" w:rsidTr="00733819">
        <w:tc>
          <w:tcPr>
            <w:tcW w:w="9558" w:type="dxa"/>
          </w:tcPr>
          <w:p w14:paraId="64AC9156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8000"/>
                <w:sz w:val="21"/>
                <w:szCs w:val="21"/>
              </w:rPr>
              <w:t># Expectation</w:t>
            </w:r>
          </w:p>
          <w:p w14:paraId="4B507D7D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rvs = []</w:t>
            </w:r>
          </w:p>
          <w:p w14:paraId="69EAF7CE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new_expect = [[</w:t>
            </w:r>
            <w:r w:rsidRPr="00733819">
              <w:rPr>
                <w:rFonts w:ascii="Courier New" w:eastAsia="굴림" w:hAnsi="Courier New" w:cs="Courier New"/>
                <w:color w:val="09885A"/>
                <w:sz w:val="21"/>
                <w:szCs w:val="21"/>
              </w:rPr>
              <w:t>0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</w:t>
            </w:r>
            <w:r w:rsidRPr="00733819">
              <w:rPr>
                <w:rFonts w:ascii="Courier New" w:eastAsia="굴림" w:hAnsi="Courier New" w:cs="Courier New"/>
                <w:color w:val="AF00DB"/>
                <w:sz w:val="21"/>
                <w:szCs w:val="21"/>
              </w:rPr>
              <w:t>for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_ </w:t>
            </w:r>
            <w:r w:rsidRPr="00733819">
              <w:rPr>
                <w:rFonts w:ascii="Courier New" w:eastAsia="굴림" w:hAnsi="Courier New" w:cs="Courier New"/>
                <w:color w:val="0000FF"/>
                <w:sz w:val="21"/>
                <w:szCs w:val="21"/>
              </w:rPr>
              <w:t>in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</w:t>
            </w:r>
            <w:r w:rsidRPr="00733819">
              <w:rPr>
                <w:rFonts w:ascii="Courier New" w:eastAsia="굴림" w:hAnsi="Courier New" w:cs="Courier New"/>
                <w:color w:val="795E26"/>
                <w:sz w:val="21"/>
                <w:szCs w:val="21"/>
              </w:rPr>
              <w:t>range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(K)] </w:t>
            </w:r>
            <w:r w:rsidRPr="00733819">
              <w:rPr>
                <w:rFonts w:ascii="Courier New" w:eastAsia="굴림" w:hAnsi="Courier New" w:cs="Courier New"/>
                <w:color w:val="AF00DB"/>
                <w:sz w:val="21"/>
                <w:szCs w:val="21"/>
              </w:rPr>
              <w:t>for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_ </w:t>
            </w:r>
            <w:r w:rsidRPr="00733819">
              <w:rPr>
                <w:rFonts w:ascii="Courier New" w:eastAsia="굴림" w:hAnsi="Courier New" w:cs="Courier New"/>
                <w:color w:val="0000FF"/>
                <w:sz w:val="21"/>
                <w:szCs w:val="21"/>
              </w:rPr>
              <w:t>in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</w:t>
            </w:r>
            <w:r w:rsidRPr="00733819">
              <w:rPr>
                <w:rFonts w:ascii="Courier New" w:eastAsia="굴림" w:hAnsi="Courier New" w:cs="Courier New"/>
                <w:color w:val="795E26"/>
                <w:sz w:val="21"/>
                <w:szCs w:val="21"/>
              </w:rPr>
              <w:t>range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(N)]</w:t>
            </w:r>
          </w:p>
          <w:p w14:paraId="76317A0A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</w:t>
            </w:r>
            <w:r w:rsidRPr="00733819">
              <w:rPr>
                <w:rFonts w:ascii="Courier New" w:eastAsia="굴림" w:hAnsi="Courier New" w:cs="Courier New"/>
                <w:color w:val="AF00DB"/>
                <w:sz w:val="21"/>
                <w:szCs w:val="21"/>
              </w:rPr>
              <w:t>for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index </w:t>
            </w:r>
            <w:r w:rsidRPr="00733819">
              <w:rPr>
                <w:rFonts w:ascii="Courier New" w:eastAsia="굴림" w:hAnsi="Courier New" w:cs="Courier New"/>
                <w:color w:val="0000FF"/>
                <w:sz w:val="21"/>
                <w:szCs w:val="21"/>
              </w:rPr>
              <w:t>in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</w:t>
            </w:r>
            <w:r w:rsidRPr="00733819">
              <w:rPr>
                <w:rFonts w:ascii="Courier New" w:eastAsia="굴림" w:hAnsi="Courier New" w:cs="Courier New"/>
                <w:color w:val="795E26"/>
                <w:sz w:val="21"/>
                <w:szCs w:val="21"/>
              </w:rPr>
              <w:t>range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(K):</w:t>
            </w:r>
          </w:p>
          <w:p w14:paraId="53742716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    rvs.append(multivariate_normal(mean[index], cov[index]))</w:t>
            </w:r>
          </w:p>
          <w:p w14:paraId="2A0C4658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</w:p>
          <w:p w14:paraId="33F35F28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gaussian_set = [[], [], []]</w:t>
            </w:r>
          </w:p>
          <w:p w14:paraId="1A965C6C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</w:t>
            </w:r>
            <w:r w:rsidRPr="00733819">
              <w:rPr>
                <w:rFonts w:ascii="Courier New" w:eastAsia="굴림" w:hAnsi="Courier New" w:cs="Courier New"/>
                <w:color w:val="AF00DB"/>
                <w:sz w:val="21"/>
                <w:szCs w:val="21"/>
              </w:rPr>
              <w:t>for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i </w:t>
            </w:r>
            <w:r w:rsidRPr="00733819">
              <w:rPr>
                <w:rFonts w:ascii="Courier New" w:eastAsia="굴림" w:hAnsi="Courier New" w:cs="Courier New"/>
                <w:color w:val="0000FF"/>
                <w:sz w:val="21"/>
                <w:szCs w:val="21"/>
              </w:rPr>
              <w:t>in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</w:t>
            </w:r>
            <w:r w:rsidRPr="00733819">
              <w:rPr>
                <w:rFonts w:ascii="Courier New" w:eastAsia="굴림" w:hAnsi="Courier New" w:cs="Courier New"/>
                <w:color w:val="795E26"/>
                <w:sz w:val="21"/>
                <w:szCs w:val="21"/>
              </w:rPr>
              <w:t>range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(N):</w:t>
            </w:r>
          </w:p>
          <w:p w14:paraId="15645B60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    whole_probability = </w:t>
            </w:r>
            <w:r w:rsidRPr="00733819">
              <w:rPr>
                <w:rFonts w:ascii="Courier New" w:eastAsia="굴림" w:hAnsi="Courier New" w:cs="Courier New"/>
                <w:color w:val="09885A"/>
                <w:sz w:val="21"/>
                <w:szCs w:val="21"/>
              </w:rPr>
              <w:t>0</w:t>
            </w:r>
          </w:p>
          <w:p w14:paraId="461237EF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    probabilities = []</w:t>
            </w:r>
          </w:p>
          <w:p w14:paraId="43F89F4B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lastRenderedPageBreak/>
              <w:t>            </w:t>
            </w:r>
            <w:r w:rsidRPr="00733819">
              <w:rPr>
                <w:rFonts w:ascii="Courier New" w:eastAsia="굴림" w:hAnsi="Courier New" w:cs="Courier New"/>
                <w:color w:val="AF00DB"/>
                <w:sz w:val="21"/>
                <w:szCs w:val="21"/>
              </w:rPr>
              <w:t>for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k </w:t>
            </w:r>
            <w:r w:rsidRPr="00733819">
              <w:rPr>
                <w:rFonts w:ascii="Courier New" w:eastAsia="굴림" w:hAnsi="Courier New" w:cs="Courier New"/>
                <w:color w:val="0000FF"/>
                <w:sz w:val="21"/>
                <w:szCs w:val="21"/>
              </w:rPr>
              <w:t>in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</w:t>
            </w:r>
            <w:r w:rsidRPr="00733819">
              <w:rPr>
                <w:rFonts w:ascii="Courier New" w:eastAsia="굴림" w:hAnsi="Courier New" w:cs="Courier New"/>
                <w:color w:val="795E26"/>
                <w:sz w:val="21"/>
                <w:szCs w:val="21"/>
              </w:rPr>
              <w:t>range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(K):</w:t>
            </w:r>
          </w:p>
          <w:p w14:paraId="3403E76C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        probabilities.append(weight[k] * rvs[k].pdf(points[i]))</w:t>
            </w:r>
          </w:p>
          <w:p w14:paraId="14D1F8A6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</w:p>
          <w:p w14:paraId="563CA6AF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    whole_probability = </w:t>
            </w:r>
            <w:r w:rsidRPr="00733819">
              <w:rPr>
                <w:rFonts w:ascii="Courier New" w:eastAsia="굴림" w:hAnsi="Courier New" w:cs="Courier New"/>
                <w:color w:val="795E26"/>
                <w:sz w:val="21"/>
                <w:szCs w:val="21"/>
              </w:rPr>
              <w:t>sum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(probabilities)</w:t>
            </w:r>
          </w:p>
          <w:p w14:paraId="6FD3721F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</w:p>
          <w:p w14:paraId="1DCDF458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    highest = </w:t>
            </w:r>
            <w:r w:rsidRPr="00733819">
              <w:rPr>
                <w:rFonts w:ascii="Courier New" w:eastAsia="굴림" w:hAnsi="Courier New" w:cs="Courier New"/>
                <w:color w:val="09885A"/>
                <w:sz w:val="21"/>
                <w:szCs w:val="21"/>
              </w:rPr>
              <w:t>-1</w:t>
            </w:r>
          </w:p>
          <w:p w14:paraId="012388CC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    gaussian_index = </w:t>
            </w:r>
            <w:r w:rsidRPr="00733819">
              <w:rPr>
                <w:rFonts w:ascii="Courier New" w:eastAsia="굴림" w:hAnsi="Courier New" w:cs="Courier New"/>
                <w:color w:val="09885A"/>
                <w:sz w:val="21"/>
                <w:szCs w:val="21"/>
              </w:rPr>
              <w:t>0</w:t>
            </w:r>
          </w:p>
          <w:p w14:paraId="4B43AFC2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    </w:t>
            </w:r>
            <w:r w:rsidRPr="00733819">
              <w:rPr>
                <w:rFonts w:ascii="Courier New" w:eastAsia="굴림" w:hAnsi="Courier New" w:cs="Courier New"/>
                <w:color w:val="AF00DB"/>
                <w:sz w:val="21"/>
                <w:szCs w:val="21"/>
              </w:rPr>
              <w:t>for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j </w:t>
            </w:r>
            <w:r w:rsidRPr="00733819">
              <w:rPr>
                <w:rFonts w:ascii="Courier New" w:eastAsia="굴림" w:hAnsi="Courier New" w:cs="Courier New"/>
                <w:color w:val="0000FF"/>
                <w:sz w:val="21"/>
                <w:szCs w:val="21"/>
              </w:rPr>
              <w:t>in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</w:t>
            </w:r>
            <w:r w:rsidRPr="00733819">
              <w:rPr>
                <w:rFonts w:ascii="Courier New" w:eastAsia="굴림" w:hAnsi="Courier New" w:cs="Courier New"/>
                <w:color w:val="795E26"/>
                <w:sz w:val="21"/>
                <w:szCs w:val="21"/>
              </w:rPr>
              <w:t>range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(K):</w:t>
            </w:r>
          </w:p>
          <w:p w14:paraId="7EBA8169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        probability = probabilities[j]/whole_probability</w:t>
            </w:r>
          </w:p>
          <w:p w14:paraId="54039FF1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        </w:t>
            </w:r>
            <w:r w:rsidRPr="00733819">
              <w:rPr>
                <w:rFonts w:ascii="Courier New" w:eastAsia="굴림" w:hAnsi="Courier New" w:cs="Courier New"/>
                <w:color w:val="AF00DB"/>
                <w:sz w:val="21"/>
                <w:szCs w:val="21"/>
              </w:rPr>
              <w:t>if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highest &lt; probability:</w:t>
            </w:r>
          </w:p>
          <w:p w14:paraId="2A1BB1B3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            highest = probability</w:t>
            </w:r>
          </w:p>
          <w:p w14:paraId="037CEF01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            gaussian_index = j</w:t>
            </w:r>
          </w:p>
          <w:p w14:paraId="6AE9BE12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</w:p>
          <w:p w14:paraId="242DA809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    gaussian_set[gaussian_index].append(points[i])</w:t>
            </w:r>
          </w:p>
          <w:p w14:paraId="06941F8A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    new_expect[i][gaussian_index] = </w:t>
            </w:r>
            <w:r w:rsidRPr="00733819">
              <w:rPr>
                <w:rFonts w:ascii="Courier New" w:eastAsia="굴림" w:hAnsi="Courier New" w:cs="Courier New"/>
                <w:color w:val="09885A"/>
                <w:sz w:val="21"/>
                <w:szCs w:val="21"/>
              </w:rPr>
              <w:t>1</w:t>
            </w:r>
          </w:p>
          <w:p w14:paraId="7B8AA26F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</w:p>
          <w:p w14:paraId="4FFC2203" w14:textId="77777777" w:rsidR="00733819" w:rsidRPr="00733819" w:rsidRDefault="00733819" w:rsidP="0089094B"/>
        </w:tc>
      </w:tr>
    </w:tbl>
    <w:p w14:paraId="3EE469B9" w14:textId="77777777" w:rsidR="009C6642" w:rsidRDefault="001E530B" w:rsidP="0089094B">
      <w:r>
        <w:rPr>
          <w:rFonts w:hint="eastAsia"/>
        </w:rPr>
        <w:lastRenderedPageBreak/>
        <w:t xml:space="preserve"> 위 코드는 </w:t>
      </w:r>
      <w:r>
        <w:t xml:space="preserve">E </w:t>
      </w:r>
      <w:r>
        <w:rPr>
          <w:rFonts w:hint="eastAsia"/>
        </w:rPr>
        <w:t>단계를 구현한 소스코드의 일부이다.</w:t>
      </w:r>
      <w:r>
        <w:t xml:space="preserve"> </w:t>
      </w:r>
      <w:r>
        <w:rPr>
          <w:rFonts w:hint="eastAsia"/>
        </w:rPr>
        <w:t>각각의 집합에 대해 계산한 평균과</w:t>
      </w:r>
      <w:r>
        <w:t xml:space="preserve"> </w:t>
      </w:r>
      <w:r>
        <w:rPr>
          <w:rFonts w:hint="eastAsia"/>
        </w:rPr>
        <w:t xml:space="preserve">공분산 행렬을 </w:t>
      </w:r>
      <w:r>
        <w:t xml:space="preserve">scipy </w:t>
      </w:r>
      <w:r>
        <w:rPr>
          <w:rFonts w:hint="eastAsia"/>
        </w:rPr>
        <w:t>패키지의</w:t>
      </w:r>
      <w:r>
        <w:t xml:space="preserve"> multivar</w:t>
      </w:r>
      <w:r w:rsidR="009C6642">
        <w:t xml:space="preserve">iate_noraml </w:t>
      </w:r>
      <w:r w:rsidR="009C6642">
        <w:rPr>
          <w:rFonts w:hint="eastAsia"/>
        </w:rPr>
        <w:t xml:space="preserve">메소드를 사용하여 </w:t>
      </w:r>
      <w:r>
        <w:rPr>
          <w:rFonts w:hint="eastAsia"/>
        </w:rPr>
        <w:t>각 집합의 확률 밀도 함수를 구</w:t>
      </w:r>
      <w:r w:rsidR="009C6642">
        <w:rPr>
          <w:rFonts w:hint="eastAsia"/>
        </w:rPr>
        <w:t>한다.</w:t>
      </w:r>
      <w:r w:rsidR="009C6642">
        <w:t xml:space="preserve"> </w:t>
      </w:r>
      <w:r w:rsidR="009C6642">
        <w:rPr>
          <w:rFonts w:hint="eastAsia"/>
        </w:rPr>
        <w:t>이 후 각 집합의 확률 밀도 함수을 통해 모든 벡터들의 좌표의 우도를 계산한다.</w:t>
      </w:r>
      <w:r w:rsidR="009C6642">
        <w:t xml:space="preserve"> </w:t>
      </w:r>
      <w:r w:rsidR="009C6642">
        <w:rPr>
          <w:rFonts w:hint="eastAsia"/>
        </w:rPr>
        <w:t>그 중 가장 높은 우도를 갖는 집합에 해당 벡터를 집합에</w:t>
      </w:r>
      <w:r w:rsidR="009C6642">
        <w:t xml:space="preserve"> </w:t>
      </w:r>
      <w:r w:rsidR="009C6642">
        <w:rPr>
          <w:rFonts w:hint="eastAsia"/>
        </w:rPr>
        <w:t>재</w:t>
      </w:r>
      <w:r w:rsidR="009C6642">
        <w:t xml:space="preserve"> </w:t>
      </w:r>
      <w:r w:rsidR="009C6642">
        <w:rPr>
          <w:rFonts w:hint="eastAsia"/>
        </w:rPr>
        <w:t>배정한다.</w:t>
      </w:r>
    </w:p>
    <w:p w14:paraId="78E88080" w14:textId="16F95ED7" w:rsidR="00733819" w:rsidRDefault="009C6642" w:rsidP="0089094B">
      <w:r>
        <w:t xml:space="preserve"> new_expect</w:t>
      </w:r>
      <w:r>
        <w:rPr>
          <w:rFonts w:hint="eastAsia"/>
        </w:rPr>
        <w:t xml:space="preserve">는 새로 배정된 벡터들이 어느 집합에 포함되어 있는가를 저장하는 </w:t>
      </w:r>
      <w:r>
        <w:t>2</w:t>
      </w:r>
      <w:r>
        <w:rPr>
          <w:rFonts w:hint="eastAsia"/>
        </w:rPr>
        <w:t xml:space="preserve">차원 배열로 </w:t>
      </w:r>
      <w:r>
        <w:t xml:space="preserve">expected_in </w:t>
      </w:r>
      <w:r>
        <w:rPr>
          <w:rFonts w:hint="eastAsia"/>
        </w:rPr>
        <w:t>배열과 비교하여 알고리즘의 종료 시점을 결정하는데 사용된다.</w:t>
      </w:r>
      <w:r>
        <w:t xml:space="preserve"> expected_in</w:t>
      </w:r>
      <w:r>
        <w:rPr>
          <w:rFonts w:hint="eastAsia"/>
        </w:rPr>
        <w:t xml:space="preserve">과 비교하여 </w:t>
      </w:r>
      <w:r>
        <w:t>nex_expect</w:t>
      </w:r>
      <w:r>
        <w:rPr>
          <w:rFonts w:hint="eastAsia"/>
        </w:rPr>
        <w:t>가 차이가 없을 경우 알고리즘을 종료한다.</w:t>
      </w:r>
    </w:p>
    <w:p w14:paraId="3E551301" w14:textId="77777777" w:rsidR="001E530B" w:rsidRDefault="001E530B" w:rsidP="0089094B"/>
    <w:p w14:paraId="78F4BBE2" w14:textId="5382A934" w:rsidR="00733819" w:rsidRDefault="00733819" w:rsidP="00733819">
      <w:pPr>
        <w:pStyle w:val="2"/>
      </w:pPr>
      <w:r>
        <w:rPr>
          <w:rFonts w:hint="eastAsia"/>
        </w:rPr>
        <w:t>M</w:t>
      </w:r>
      <w:r>
        <w:t>aximization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58"/>
      </w:tblGrid>
      <w:tr w:rsidR="00733819" w14:paraId="56E5D9FF" w14:textId="77777777" w:rsidTr="00733819">
        <w:tc>
          <w:tcPr>
            <w:tcW w:w="9558" w:type="dxa"/>
          </w:tcPr>
          <w:p w14:paraId="03B06778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8000"/>
                <w:sz w:val="21"/>
                <w:szCs w:val="21"/>
              </w:rPr>
              <w:t># Maximization</w:t>
            </w:r>
          </w:p>
          <w:p w14:paraId="217E25E9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mean = []</w:t>
            </w:r>
          </w:p>
          <w:p w14:paraId="7F8121C6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cov = []</w:t>
            </w:r>
          </w:p>
          <w:p w14:paraId="17F9A9BC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weight = []</w:t>
            </w:r>
          </w:p>
          <w:p w14:paraId="5FF14E10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</w:t>
            </w:r>
            <w:r w:rsidRPr="00733819">
              <w:rPr>
                <w:rFonts w:ascii="Courier New" w:eastAsia="굴림" w:hAnsi="Courier New" w:cs="Courier New"/>
                <w:color w:val="AF00DB"/>
                <w:sz w:val="21"/>
                <w:szCs w:val="21"/>
              </w:rPr>
              <w:t>for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index, gaussian </w:t>
            </w:r>
            <w:r w:rsidRPr="00733819">
              <w:rPr>
                <w:rFonts w:ascii="Courier New" w:eastAsia="굴림" w:hAnsi="Courier New" w:cs="Courier New"/>
                <w:color w:val="0000FF"/>
                <w:sz w:val="21"/>
                <w:szCs w:val="21"/>
              </w:rPr>
              <w:t>in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</w:t>
            </w:r>
            <w:r w:rsidRPr="00733819">
              <w:rPr>
                <w:rFonts w:ascii="Courier New" w:eastAsia="굴림" w:hAnsi="Courier New" w:cs="Courier New"/>
                <w:color w:val="795E26"/>
                <w:sz w:val="21"/>
                <w:szCs w:val="21"/>
              </w:rPr>
              <w:t>enumerate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(gaussian_set):</w:t>
            </w:r>
          </w:p>
          <w:p w14:paraId="474CA191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    mean.append(np.mean(gaussian, axis=</w:t>
            </w:r>
            <w:r w:rsidRPr="00733819">
              <w:rPr>
                <w:rFonts w:ascii="Courier New" w:eastAsia="굴림" w:hAnsi="Courier New" w:cs="Courier New"/>
                <w:color w:val="09885A"/>
                <w:sz w:val="21"/>
                <w:szCs w:val="21"/>
              </w:rPr>
              <w:t>0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))</w:t>
            </w:r>
          </w:p>
          <w:p w14:paraId="61DF04C6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    cov.append(np.cov(np.array(gaussian).T, bias=</w:t>
            </w:r>
            <w:r w:rsidRPr="00733819">
              <w:rPr>
                <w:rFonts w:ascii="Courier New" w:eastAsia="굴림" w:hAnsi="Courier New" w:cs="Courier New"/>
                <w:color w:val="0000FF"/>
                <w:sz w:val="21"/>
                <w:szCs w:val="21"/>
              </w:rPr>
              <w:t>True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))</w:t>
            </w:r>
          </w:p>
          <w:p w14:paraId="43C71C9C" w14:textId="77777777" w:rsidR="00733819" w:rsidRPr="00733819" w:rsidRDefault="00733819" w:rsidP="00733819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    weight.append(</w:t>
            </w:r>
            <w:r w:rsidRPr="00733819">
              <w:rPr>
                <w:rFonts w:ascii="Courier New" w:eastAsia="굴림" w:hAnsi="Courier New" w:cs="Courier New"/>
                <w:color w:val="795E26"/>
                <w:sz w:val="21"/>
                <w:szCs w:val="21"/>
              </w:rPr>
              <w:t>len</w:t>
            </w: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(gaussian) / N)</w:t>
            </w:r>
          </w:p>
          <w:p w14:paraId="36B19D21" w14:textId="32622445" w:rsidR="00733819" w:rsidRPr="009C6642" w:rsidRDefault="00733819" w:rsidP="009C6642">
            <w:pPr>
              <w:shd w:val="clear" w:color="auto" w:fill="FFFFFE"/>
              <w:spacing w:line="285" w:lineRule="atLeast"/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</w:pPr>
            <w:r w:rsidRPr="00733819">
              <w:rPr>
                <w:rFonts w:ascii="Courier New" w:eastAsia="굴림" w:hAnsi="Courier New" w:cs="Courier New"/>
                <w:color w:val="000000"/>
                <w:sz w:val="21"/>
                <w:szCs w:val="21"/>
              </w:rPr>
              <w:t>        </w:t>
            </w:r>
          </w:p>
        </w:tc>
      </w:tr>
    </w:tbl>
    <w:p w14:paraId="744D7A3E" w14:textId="03CCC7B6" w:rsidR="00733819" w:rsidRPr="00A31E8B" w:rsidRDefault="009C6642" w:rsidP="0089094B">
      <w:r>
        <w:rPr>
          <w:rFonts w:hint="eastAsia"/>
        </w:rPr>
        <w:t xml:space="preserve"> 위 코드</w:t>
      </w:r>
      <w:r w:rsidR="006E0557">
        <w:rPr>
          <w:rFonts w:hint="eastAsia"/>
        </w:rPr>
        <w:t xml:space="preserve">는 </w:t>
      </w:r>
      <w:r w:rsidR="006E0557">
        <w:t xml:space="preserve">M </w:t>
      </w:r>
      <w:r w:rsidR="006E0557">
        <w:rPr>
          <w:rFonts w:hint="eastAsia"/>
        </w:rPr>
        <w:t>단계를 구현한 소스 코드의 일부이다.</w:t>
      </w:r>
      <w:r w:rsidR="006E0557">
        <w:t xml:space="preserve"> E </w:t>
      </w:r>
      <w:r w:rsidR="006E0557">
        <w:rPr>
          <w:rFonts w:hint="eastAsia"/>
        </w:rPr>
        <w:t>단계에서 새로 생성된 집합들에 대해 평균</w:t>
      </w:r>
      <w:r w:rsidR="006E0557">
        <w:t xml:space="preserve">, </w:t>
      </w:r>
      <w:r w:rsidR="006E0557">
        <w:rPr>
          <w:rFonts w:hint="eastAsia"/>
        </w:rPr>
        <w:t>공분산 그리고 가중치를 갱신하는 과정이 포함된다.</w:t>
      </w:r>
    </w:p>
    <w:p w14:paraId="54B9EDEB" w14:textId="77777777" w:rsidR="0089094B" w:rsidRDefault="00CE2D09" w:rsidP="00094F85">
      <w:pPr>
        <w:pStyle w:val="1"/>
        <w:rPr>
          <w:lang w:val="ko-KR"/>
        </w:rPr>
      </w:pPr>
      <w:r>
        <w:rPr>
          <w:lang w:val="ko-KR"/>
        </w:rPr>
        <w:lastRenderedPageBreak/>
        <w:t>Experimental Results</w:t>
      </w:r>
    </w:p>
    <w:p w14:paraId="7BE935F8" w14:textId="356FB409" w:rsidR="00EF6DB4" w:rsidRDefault="00A31E8B" w:rsidP="00EF6DB4">
      <w:pPr>
        <w:rPr>
          <w:lang w:val="ko-KR"/>
        </w:rPr>
      </w:pPr>
      <w:r>
        <w:rPr>
          <w:rFonts w:hint="eastAsia"/>
          <w:lang w:val="ko-KR"/>
        </w:rPr>
        <w:t xml:space="preserve"> </w:t>
      </w:r>
      <w:r w:rsidR="001E530B">
        <w:rPr>
          <w:lang w:val="ko-KR"/>
        </w:rPr>
        <w:t xml:space="preserve"> </w:t>
      </w:r>
      <w:r w:rsidR="006E0557">
        <w:rPr>
          <w:lang w:val="ko-KR"/>
        </w:rPr>
        <w:t xml:space="preserve"> </w:t>
      </w:r>
      <w:r w:rsidR="006E0557">
        <w:rPr>
          <w:rFonts w:hint="eastAsia"/>
          <w:lang w:val="ko-KR"/>
        </w:rPr>
        <w:t xml:space="preserve">본 프로젝트는 </w:t>
      </w:r>
      <w:r w:rsidR="006E0557">
        <w:rPr>
          <w:lang w:val="ko-KR"/>
        </w:rPr>
        <w:t xml:space="preserve">EM </w:t>
      </w:r>
      <w:r w:rsidR="006E0557">
        <w:rPr>
          <w:rFonts w:hint="eastAsia"/>
          <w:lang w:val="ko-KR"/>
        </w:rPr>
        <w:t xml:space="preserve">알고리즘이 반복되는 과정에서 </w:t>
      </w:r>
      <w:r w:rsidR="006E0557">
        <w:rPr>
          <w:lang w:val="ko-KR"/>
        </w:rPr>
        <w:t>5</w:t>
      </w:r>
      <w:r w:rsidR="006E0557">
        <w:rPr>
          <w:rFonts w:hint="eastAsia"/>
          <w:lang w:val="ko-KR"/>
        </w:rPr>
        <w:t>번의 반복마다 3차원 확률 밀도 함수와</w:t>
      </w:r>
      <w:r w:rsidR="006E0557">
        <w:rPr>
          <w:lang w:val="ko-KR"/>
        </w:rPr>
        <w:t xml:space="preserve">, </w:t>
      </w:r>
      <w:r w:rsidR="006E0557">
        <w:rPr>
          <w:rFonts w:hint="eastAsia"/>
          <w:lang w:val="ko-KR"/>
        </w:rPr>
        <w:t>점들의 산점도를 확인하도록 하였다.</w:t>
      </w:r>
    </w:p>
    <w:p w14:paraId="195A97EF" w14:textId="122F48A6" w:rsidR="006E0557" w:rsidRDefault="006E0557" w:rsidP="00EF6DB4">
      <w:pPr>
        <w:rPr>
          <w:lang w:val="ko-KR"/>
        </w:rPr>
      </w:pPr>
      <w:r>
        <w:rPr>
          <w:rFonts w:hint="eastAsia"/>
          <w:lang w:val="ko-KR"/>
        </w:rPr>
        <w:t xml:space="preserve"> 본 실험에서는 총 </w:t>
      </w:r>
      <w:r>
        <w:rPr>
          <w:lang w:val="ko-KR"/>
        </w:rPr>
        <w:t>40</w:t>
      </w:r>
      <w:r>
        <w:rPr>
          <w:rFonts w:hint="eastAsia"/>
          <w:lang w:val="ko-KR"/>
        </w:rPr>
        <w:t>회의 반복 학습이 일어났음을 확인하였고 이에 따라 초기화 직후,</w:t>
      </w:r>
      <w:r>
        <w:rPr>
          <w:lang w:val="ko-KR"/>
        </w:rPr>
        <w:t xml:space="preserve"> </w:t>
      </w:r>
      <w:r w:rsidR="00C964A6">
        <w:rPr>
          <w:rFonts w:hint="eastAsia"/>
          <w:lang w:val="ko-KR"/>
        </w:rPr>
        <w:t xml:space="preserve">그리고 각 수행의 </w:t>
      </w:r>
      <w:r w:rsidR="00C964A6">
        <w:rPr>
          <w:lang w:val="ko-KR"/>
        </w:rPr>
        <w:t>5</w:t>
      </w:r>
      <w:r w:rsidR="00C964A6">
        <w:rPr>
          <w:rFonts w:hint="eastAsia"/>
          <w:lang w:val="ko-KR"/>
        </w:rPr>
        <w:t>번 반복마다 평균과</w:t>
      </w:r>
      <w:r w:rsidR="00C964A6">
        <w:rPr>
          <w:lang w:val="ko-KR"/>
        </w:rPr>
        <w:t xml:space="preserve"> </w:t>
      </w:r>
      <w:r w:rsidR="00C964A6">
        <w:rPr>
          <w:rFonts w:hint="eastAsia"/>
          <w:lang w:val="ko-KR"/>
        </w:rPr>
        <w:t>공분산행렬</w:t>
      </w:r>
      <w:r w:rsidR="00C964A6">
        <w:rPr>
          <w:lang w:val="ko-KR"/>
        </w:rPr>
        <w:t xml:space="preserve">, </w:t>
      </w:r>
      <w:r w:rsidR="00C964A6">
        <w:rPr>
          <w:rFonts w:hint="eastAsia"/>
          <w:lang w:val="ko-KR"/>
        </w:rPr>
        <w:t>가중치,</w:t>
      </w:r>
      <w:r w:rsidR="00C964A6">
        <w:rPr>
          <w:lang w:val="ko-KR"/>
        </w:rPr>
        <w:t xml:space="preserve"> </w:t>
      </w:r>
      <w:r w:rsidR="00C964A6">
        <w:rPr>
          <w:rFonts w:hint="eastAsia"/>
          <w:lang w:val="ko-KR"/>
        </w:rPr>
        <w:t>해당 시점의 확률분포,</w:t>
      </w:r>
      <w:r w:rsidR="00C964A6">
        <w:rPr>
          <w:lang w:val="ko-KR"/>
        </w:rPr>
        <w:t xml:space="preserve"> </w:t>
      </w:r>
      <w:r w:rsidR="00C964A6">
        <w:rPr>
          <w:rFonts w:hint="eastAsia"/>
          <w:lang w:val="ko-KR"/>
        </w:rPr>
        <w:t>벡터들의 산점도를 확인하여 학습이 수행됨에 따른 변화를 확인하였다.</w:t>
      </w:r>
    </w:p>
    <w:p w14:paraId="3B02C9A5" w14:textId="74FE8166" w:rsidR="00C964A6" w:rsidRDefault="00C964A6" w:rsidP="00EF6DB4">
      <w:pPr>
        <w:rPr>
          <w:lang w:val="ko-KR"/>
        </w:rPr>
      </w:pPr>
    </w:p>
    <w:p w14:paraId="62B72AAD" w14:textId="381A4D03" w:rsidR="00C964A6" w:rsidRDefault="00C964A6" w:rsidP="00C964A6">
      <w:pPr>
        <w:pStyle w:val="2"/>
        <w:rPr>
          <w:lang w:val="ko-KR"/>
        </w:rPr>
      </w:pPr>
      <w:r>
        <w:rPr>
          <w:rFonts w:hint="eastAsia"/>
          <w:lang w:val="ko-KR"/>
        </w:rPr>
        <w:t>초기화 직후</w:t>
      </w:r>
    </w:p>
    <w:p w14:paraId="64092E66" w14:textId="42DAEA37" w:rsidR="00C964A6" w:rsidRDefault="00C964A6" w:rsidP="00C964A6">
      <w:pPr>
        <w:ind w:left="432"/>
        <w:rPr>
          <w:lang w:val="ko-KR"/>
        </w:rPr>
      </w:pPr>
      <w:r>
        <w:rPr>
          <w:rFonts w:hint="eastAsia"/>
          <w:lang w:val="ko-KR"/>
        </w:rPr>
        <w:t xml:space="preserve">파라미터(순서대로 </w:t>
      </w:r>
      <w:r>
        <w:rPr>
          <w:lang w:val="ko-KR"/>
        </w:rPr>
        <w:t xml:space="preserve">0, 1, 2 </w:t>
      </w:r>
      <w:r>
        <w:rPr>
          <w:rFonts w:hint="eastAsia"/>
          <w:lang w:val="ko-KR"/>
        </w:rPr>
        <w:t>번 분포의 파라미터이다)</w:t>
      </w:r>
    </w:p>
    <w:tbl>
      <w:tblPr>
        <w:tblStyle w:val="af5"/>
        <w:tblW w:w="0" w:type="auto"/>
        <w:tblInd w:w="432" w:type="dxa"/>
        <w:tblLook w:val="04A0" w:firstRow="1" w:lastRow="0" w:firstColumn="1" w:lastColumn="0" w:noHBand="0" w:noVBand="1"/>
      </w:tblPr>
      <w:tblGrid>
        <w:gridCol w:w="1347"/>
        <w:gridCol w:w="2049"/>
        <w:gridCol w:w="3137"/>
        <w:gridCol w:w="2611"/>
      </w:tblGrid>
      <w:tr w:rsidR="00C964A6" w14:paraId="4017E779" w14:textId="77777777" w:rsidTr="00C964A6">
        <w:tc>
          <w:tcPr>
            <w:tcW w:w="1728" w:type="dxa"/>
          </w:tcPr>
          <w:p w14:paraId="29D72FE7" w14:textId="398D8F1B" w:rsidR="00C964A6" w:rsidRDefault="00C964A6" w:rsidP="00C964A6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i</w:t>
            </w:r>
            <w:r>
              <w:rPr>
                <w:lang w:val="ko-KR"/>
              </w:rPr>
              <w:t>ndex</w:t>
            </w:r>
          </w:p>
        </w:tc>
        <w:tc>
          <w:tcPr>
            <w:tcW w:w="2173" w:type="dxa"/>
          </w:tcPr>
          <w:p w14:paraId="3F558D01" w14:textId="288A9D1D" w:rsidR="00C964A6" w:rsidRDefault="00C964A6" w:rsidP="00C964A6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평균</w:t>
            </w:r>
          </w:p>
        </w:tc>
        <w:tc>
          <w:tcPr>
            <w:tcW w:w="3713" w:type="dxa"/>
          </w:tcPr>
          <w:p w14:paraId="500F4245" w14:textId="6F9A5CC7" w:rsidR="00C964A6" w:rsidRDefault="00C964A6" w:rsidP="00C964A6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공분산 행렬</w:t>
            </w:r>
          </w:p>
        </w:tc>
        <w:tc>
          <w:tcPr>
            <w:tcW w:w="1530" w:type="dxa"/>
          </w:tcPr>
          <w:p w14:paraId="746E21E9" w14:textId="23F4BC61" w:rsidR="00C964A6" w:rsidRDefault="00C964A6" w:rsidP="00C964A6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가중치</w:t>
            </w:r>
          </w:p>
        </w:tc>
      </w:tr>
      <w:tr w:rsidR="00C964A6" w14:paraId="700E28E2" w14:textId="77777777" w:rsidTr="00C964A6">
        <w:tc>
          <w:tcPr>
            <w:tcW w:w="1728" w:type="dxa"/>
          </w:tcPr>
          <w:p w14:paraId="7017E24C" w14:textId="7EEBA09D" w:rsidR="00C964A6" w:rsidRDefault="00C964A6" w:rsidP="00C964A6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0</w:t>
            </w:r>
          </w:p>
        </w:tc>
        <w:tc>
          <w:tcPr>
            <w:tcW w:w="2173" w:type="dxa"/>
          </w:tcPr>
          <w:p w14:paraId="5F51798A" w14:textId="1CFC52A5" w:rsidR="00C964A6" w:rsidRDefault="00C964A6" w:rsidP="00C964A6">
            <w:pPr>
              <w:rPr>
                <w:lang w:val="ko-K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[61.80204217, 59.3058191 ]</w:t>
            </w:r>
          </w:p>
        </w:tc>
        <w:tc>
          <w:tcPr>
            <w:tcW w:w="3713" w:type="dxa"/>
          </w:tcPr>
          <w:p w14:paraId="474380CF" w14:textId="77777777" w:rsidR="00C964A6" w:rsidRPr="00C964A6" w:rsidRDefault="00C964A6" w:rsidP="00C964A6">
            <w:pPr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964A6"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  <w:t>[[ 610.19798283, -145.51365481],</w:t>
            </w:r>
          </w:p>
          <w:p w14:paraId="53B08DC1" w14:textId="03B15F0B" w:rsidR="00C964A6" w:rsidRDefault="00C964A6" w:rsidP="00C964A6">
            <w:pPr>
              <w:rPr>
                <w:lang w:val="ko-KR"/>
              </w:rPr>
            </w:pPr>
            <w:r w:rsidRPr="00C964A6"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[-145.51365481,  755.89543356]]</w:t>
            </w:r>
          </w:p>
        </w:tc>
        <w:tc>
          <w:tcPr>
            <w:tcW w:w="1530" w:type="dxa"/>
          </w:tcPr>
          <w:p w14:paraId="373B1129" w14:textId="4531F0D6" w:rsidR="00C964A6" w:rsidRDefault="00C964A6" w:rsidP="00C964A6">
            <w:pPr>
              <w:rPr>
                <w:lang w:val="ko-K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0.31666666666666665</w:t>
            </w:r>
          </w:p>
        </w:tc>
      </w:tr>
      <w:tr w:rsidR="00C964A6" w14:paraId="393293AF" w14:textId="77777777" w:rsidTr="00C964A6">
        <w:tc>
          <w:tcPr>
            <w:tcW w:w="1728" w:type="dxa"/>
          </w:tcPr>
          <w:p w14:paraId="6A4361E1" w14:textId="307D9CE6" w:rsidR="00C964A6" w:rsidRDefault="00C964A6" w:rsidP="00C964A6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1</w:t>
            </w:r>
          </w:p>
        </w:tc>
        <w:tc>
          <w:tcPr>
            <w:tcW w:w="2173" w:type="dxa"/>
          </w:tcPr>
          <w:p w14:paraId="360EF7A4" w14:textId="467FA77D" w:rsidR="00C964A6" w:rsidRDefault="00C964A6" w:rsidP="00C964A6">
            <w:pPr>
              <w:rPr>
                <w:lang w:val="ko-K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[63.83118395, 58.82180685]</w:t>
            </w:r>
          </w:p>
        </w:tc>
        <w:tc>
          <w:tcPr>
            <w:tcW w:w="3713" w:type="dxa"/>
          </w:tcPr>
          <w:p w14:paraId="5189DAF1" w14:textId="77777777" w:rsidR="00C964A6" w:rsidRPr="00C964A6" w:rsidRDefault="00C964A6" w:rsidP="00C964A6">
            <w:pPr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964A6"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  <w:t>[[ 623.27665468, -106.29465289],</w:t>
            </w:r>
          </w:p>
          <w:p w14:paraId="773F0E90" w14:textId="30A12618" w:rsidR="00C964A6" w:rsidRDefault="00C964A6" w:rsidP="00C964A6">
            <w:pPr>
              <w:rPr>
                <w:lang w:val="ko-KR"/>
              </w:rPr>
            </w:pPr>
            <w:r w:rsidRPr="00C964A6"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[-106.29465289,  734.30210255]]</w:t>
            </w:r>
          </w:p>
        </w:tc>
        <w:tc>
          <w:tcPr>
            <w:tcW w:w="1530" w:type="dxa"/>
          </w:tcPr>
          <w:p w14:paraId="491EAF29" w14:textId="6AA7C4B8" w:rsidR="00C964A6" w:rsidRDefault="00C964A6" w:rsidP="00C964A6">
            <w:pPr>
              <w:rPr>
                <w:lang w:val="ko-K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0.3327777777777778</w:t>
            </w:r>
          </w:p>
        </w:tc>
      </w:tr>
      <w:tr w:rsidR="00C964A6" w14:paraId="185DBB9F" w14:textId="77777777" w:rsidTr="00C964A6">
        <w:tc>
          <w:tcPr>
            <w:tcW w:w="1728" w:type="dxa"/>
          </w:tcPr>
          <w:p w14:paraId="6458679B" w14:textId="5DF8F2C1" w:rsidR="00C964A6" w:rsidRDefault="00C964A6" w:rsidP="00C964A6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2</w:t>
            </w:r>
          </w:p>
        </w:tc>
        <w:tc>
          <w:tcPr>
            <w:tcW w:w="2173" w:type="dxa"/>
          </w:tcPr>
          <w:p w14:paraId="2E8B86A4" w14:textId="09C27F6B" w:rsidR="00C964A6" w:rsidRDefault="00C964A6" w:rsidP="00C964A6">
            <w:pPr>
              <w:rPr>
                <w:lang w:val="ko-K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[63.74562615, 58.72652591]</w:t>
            </w:r>
          </w:p>
        </w:tc>
        <w:tc>
          <w:tcPr>
            <w:tcW w:w="3713" w:type="dxa"/>
          </w:tcPr>
          <w:p w14:paraId="63FA277D" w14:textId="77777777" w:rsidR="00C964A6" w:rsidRPr="00C964A6" w:rsidRDefault="00C964A6" w:rsidP="00C964A6">
            <w:pPr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964A6"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  <w:t>[[ 552.04786591, -107.22993045],</w:t>
            </w:r>
          </w:p>
          <w:p w14:paraId="39B9198B" w14:textId="0EC9C100" w:rsidR="00C964A6" w:rsidRDefault="00C964A6" w:rsidP="00C964A6">
            <w:pPr>
              <w:rPr>
                <w:lang w:val="ko-KR"/>
              </w:rPr>
            </w:pPr>
            <w:r w:rsidRPr="00C964A6"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[-107.22993045,  726.1651768 ]]</w:t>
            </w:r>
          </w:p>
        </w:tc>
        <w:tc>
          <w:tcPr>
            <w:tcW w:w="1530" w:type="dxa"/>
          </w:tcPr>
          <w:p w14:paraId="0D15CCC8" w14:textId="756B08B7" w:rsidR="00C964A6" w:rsidRDefault="00C964A6" w:rsidP="00C964A6">
            <w:pPr>
              <w:rPr>
                <w:lang w:val="ko-K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0.35055555555555556</w:t>
            </w:r>
          </w:p>
        </w:tc>
      </w:tr>
    </w:tbl>
    <w:p w14:paraId="63582009" w14:textId="24146452" w:rsidR="00C964A6" w:rsidRDefault="00C964A6" w:rsidP="00C964A6">
      <w:pPr>
        <w:rPr>
          <w:lang w:val="ko-KR"/>
        </w:rPr>
      </w:pPr>
    </w:p>
    <w:p w14:paraId="3D5957C9" w14:textId="5AD7BD4A" w:rsidR="00C964A6" w:rsidRDefault="00C964A6" w:rsidP="00C964A6">
      <w:pPr>
        <w:rPr>
          <w:lang w:val="ko-KR"/>
        </w:rPr>
      </w:pPr>
      <w:r>
        <w:rPr>
          <w:rFonts w:hint="eastAsia"/>
          <w:lang w:val="ko-KR"/>
        </w:rPr>
        <w:t xml:space="preserve"> 위의 파라미터를 기반으로 시각화한 확률 밀도함수의 이미지는 아래와 같다.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평균값과 가중치의 차이가 적어 하나의 분포인 것과 유사한 이미지가 출력됨을 확인할 수 있다.</w:t>
      </w:r>
    </w:p>
    <w:p w14:paraId="2185AEEE" w14:textId="5319D201" w:rsidR="00C964A6" w:rsidRDefault="00C964A6" w:rsidP="00C964A6">
      <w:pPr>
        <w:jc w:val="center"/>
        <w:rPr>
          <w:lang w:val="ko-KR"/>
        </w:rPr>
      </w:pPr>
      <w:r>
        <w:rPr>
          <w:rFonts w:hint="eastAsia"/>
          <w:noProof/>
          <w:lang w:val="ko-KR"/>
        </w:rPr>
        <w:lastRenderedPageBreak/>
        <w:drawing>
          <wp:inline distT="0" distB="0" distL="0" distR="0" wp14:anchorId="659E9C16" wp14:editId="10A18386">
            <wp:extent cx="3265247" cy="2160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24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A8C0" w14:textId="77777777" w:rsidR="00083576" w:rsidRDefault="00083576" w:rsidP="00083576">
      <w:pPr>
        <w:rPr>
          <w:lang w:val="ko-KR"/>
        </w:rPr>
      </w:pPr>
    </w:p>
    <w:p w14:paraId="0015E331" w14:textId="16B8B1DA" w:rsidR="00C964A6" w:rsidRDefault="00083576" w:rsidP="00C964A6">
      <w:pPr>
        <w:rPr>
          <w:lang w:val="ko-KR"/>
        </w:rPr>
      </w:pPr>
      <w:r>
        <w:rPr>
          <w:rFonts w:hint="eastAsia"/>
          <w:lang w:val="ko-KR"/>
        </w:rPr>
        <w:t xml:space="preserve"> 또한</w:t>
      </w:r>
      <w:r>
        <w:rPr>
          <w:lang w:val="ko-KR"/>
        </w:rPr>
        <w:t xml:space="preserve">, </w:t>
      </w:r>
      <w:r>
        <w:rPr>
          <w:rFonts w:hint="eastAsia"/>
          <w:lang w:val="ko-KR"/>
        </w:rPr>
        <w:t>무작위로 초기화한 벡터들을 집합에 포함관계에 따라 다른 색으로 표시한 것이다.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모든 점들이 균일하게 분포한 것을 확인할 수 있다.</w:t>
      </w:r>
    </w:p>
    <w:p w14:paraId="1C14439C" w14:textId="1A76B5F7" w:rsidR="00C964A6" w:rsidRPr="00C964A6" w:rsidRDefault="00C964A6" w:rsidP="00083576">
      <w:pPr>
        <w:ind w:left="432"/>
        <w:jc w:val="center"/>
        <w:rPr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 wp14:anchorId="15BE8040" wp14:editId="49837484">
            <wp:extent cx="3268765" cy="216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6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E08A" w14:textId="6227090C" w:rsidR="006E0557" w:rsidRDefault="006E0557" w:rsidP="00EF6DB4">
      <w:pPr>
        <w:rPr>
          <w:lang w:val="ko-KR"/>
        </w:rPr>
      </w:pPr>
      <w:r>
        <w:rPr>
          <w:rFonts w:hint="eastAsia"/>
          <w:lang w:val="ko-KR"/>
        </w:rPr>
        <w:t xml:space="preserve"> </w:t>
      </w:r>
    </w:p>
    <w:p w14:paraId="0E92EBE0" w14:textId="468BB4F6" w:rsidR="006E0557" w:rsidRDefault="006E0557" w:rsidP="00EF6DB4">
      <w:pPr>
        <w:rPr>
          <w:lang w:val="ko-KR"/>
        </w:rPr>
      </w:pPr>
    </w:p>
    <w:p w14:paraId="78AA271E" w14:textId="11FA8A82" w:rsidR="00083576" w:rsidRDefault="00083576" w:rsidP="00083576">
      <w:pPr>
        <w:pStyle w:val="2"/>
        <w:rPr>
          <w:lang w:val="ko-KR"/>
        </w:rPr>
      </w:pPr>
      <w:r>
        <w:rPr>
          <w:lang w:val="ko-KR"/>
        </w:rPr>
        <w:t>5</w:t>
      </w:r>
      <w:r>
        <w:rPr>
          <w:rFonts w:hint="eastAsia"/>
          <w:lang w:val="ko-KR"/>
        </w:rPr>
        <w:t>회 반복</w:t>
      </w:r>
    </w:p>
    <w:p w14:paraId="53A05A38" w14:textId="584B64AE" w:rsidR="00083576" w:rsidRPr="00083576" w:rsidRDefault="00083576" w:rsidP="00083576">
      <w:pPr>
        <w:ind w:left="576"/>
        <w:rPr>
          <w:lang w:val="ko-KR"/>
        </w:rPr>
      </w:pPr>
      <w:r>
        <w:rPr>
          <w:rFonts w:hint="eastAsia"/>
          <w:lang w:val="ko-KR"/>
        </w:rPr>
        <w:t>파라미터</w:t>
      </w:r>
    </w:p>
    <w:tbl>
      <w:tblPr>
        <w:tblStyle w:val="af5"/>
        <w:tblW w:w="0" w:type="auto"/>
        <w:tblInd w:w="432" w:type="dxa"/>
        <w:tblLook w:val="04A0" w:firstRow="1" w:lastRow="0" w:firstColumn="1" w:lastColumn="0" w:noHBand="0" w:noVBand="1"/>
      </w:tblPr>
      <w:tblGrid>
        <w:gridCol w:w="1329"/>
        <w:gridCol w:w="2043"/>
        <w:gridCol w:w="3161"/>
        <w:gridCol w:w="2611"/>
      </w:tblGrid>
      <w:tr w:rsidR="00083576" w14:paraId="1B061C52" w14:textId="77777777" w:rsidTr="000B3AF9">
        <w:tc>
          <w:tcPr>
            <w:tcW w:w="1728" w:type="dxa"/>
          </w:tcPr>
          <w:p w14:paraId="0DA43861" w14:textId="77777777" w:rsidR="00083576" w:rsidRDefault="00083576" w:rsidP="000B3AF9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i</w:t>
            </w:r>
            <w:r>
              <w:rPr>
                <w:lang w:val="ko-KR"/>
              </w:rPr>
              <w:t>ndex</w:t>
            </w:r>
          </w:p>
        </w:tc>
        <w:tc>
          <w:tcPr>
            <w:tcW w:w="2173" w:type="dxa"/>
          </w:tcPr>
          <w:p w14:paraId="7013A6EB" w14:textId="77777777" w:rsidR="00083576" w:rsidRDefault="00083576" w:rsidP="000B3AF9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평균</w:t>
            </w:r>
          </w:p>
        </w:tc>
        <w:tc>
          <w:tcPr>
            <w:tcW w:w="3713" w:type="dxa"/>
          </w:tcPr>
          <w:p w14:paraId="3CF782BA" w14:textId="77777777" w:rsidR="00083576" w:rsidRDefault="00083576" w:rsidP="000B3AF9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공분산 행렬</w:t>
            </w:r>
          </w:p>
        </w:tc>
        <w:tc>
          <w:tcPr>
            <w:tcW w:w="1530" w:type="dxa"/>
          </w:tcPr>
          <w:p w14:paraId="7E5EEF0F" w14:textId="77777777" w:rsidR="00083576" w:rsidRDefault="00083576" w:rsidP="000B3AF9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가중치</w:t>
            </w:r>
          </w:p>
        </w:tc>
      </w:tr>
      <w:tr w:rsidR="00083576" w14:paraId="08CA5E7C" w14:textId="77777777" w:rsidTr="000B3AF9">
        <w:tc>
          <w:tcPr>
            <w:tcW w:w="1728" w:type="dxa"/>
          </w:tcPr>
          <w:p w14:paraId="547931A8" w14:textId="77777777" w:rsidR="00083576" w:rsidRDefault="00083576" w:rsidP="000B3AF9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0</w:t>
            </w:r>
          </w:p>
        </w:tc>
        <w:tc>
          <w:tcPr>
            <w:tcW w:w="2173" w:type="dxa"/>
          </w:tcPr>
          <w:p w14:paraId="4872D8E4" w14:textId="747221F2" w:rsidR="00083576" w:rsidRDefault="00083576" w:rsidP="000B3AF9">
            <w:pPr>
              <w:rPr>
                <w:lang w:val="ko-K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[29.85444342, 80.0724885]</w:t>
            </w:r>
          </w:p>
        </w:tc>
        <w:tc>
          <w:tcPr>
            <w:tcW w:w="3713" w:type="dxa"/>
          </w:tcPr>
          <w:p w14:paraId="674A8A53" w14:textId="77777777" w:rsidR="00083576" w:rsidRPr="00083576" w:rsidRDefault="00083576" w:rsidP="00083576">
            <w:pPr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83576"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  <w:t>[[1.13104048e+02, 5.08769394e-02],</w:t>
            </w:r>
          </w:p>
          <w:p w14:paraId="493740A3" w14:textId="7772313A" w:rsidR="00083576" w:rsidRDefault="00083576" w:rsidP="00083576">
            <w:pPr>
              <w:rPr>
                <w:lang w:val="ko-KR"/>
              </w:rPr>
            </w:pPr>
            <w:r w:rsidRPr="00083576"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[5.08769394e-02, 8.63908854e+01</w:t>
            </w:r>
          </w:p>
        </w:tc>
        <w:tc>
          <w:tcPr>
            <w:tcW w:w="1530" w:type="dxa"/>
          </w:tcPr>
          <w:p w14:paraId="67B7948A" w14:textId="0E220833" w:rsidR="00083576" w:rsidRDefault="00083576" w:rsidP="000B3AF9">
            <w:pPr>
              <w:rPr>
                <w:lang w:val="ko-K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0.27666666666666667</w:t>
            </w:r>
          </w:p>
        </w:tc>
      </w:tr>
      <w:tr w:rsidR="00083576" w14:paraId="0AB129CB" w14:textId="77777777" w:rsidTr="000B3AF9">
        <w:tc>
          <w:tcPr>
            <w:tcW w:w="1728" w:type="dxa"/>
          </w:tcPr>
          <w:p w14:paraId="5697612F" w14:textId="77777777" w:rsidR="00083576" w:rsidRDefault="00083576" w:rsidP="000B3AF9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1</w:t>
            </w:r>
          </w:p>
        </w:tc>
        <w:tc>
          <w:tcPr>
            <w:tcW w:w="2173" w:type="dxa"/>
          </w:tcPr>
          <w:p w14:paraId="08783360" w14:textId="7EED097B" w:rsidR="00083576" w:rsidRDefault="00083576" w:rsidP="000B3AF9">
            <w:pPr>
              <w:rPr>
                <w:lang w:val="ko-K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[96.09479926,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81.98184141]</w:t>
            </w:r>
          </w:p>
        </w:tc>
        <w:tc>
          <w:tcPr>
            <w:tcW w:w="3713" w:type="dxa"/>
          </w:tcPr>
          <w:p w14:paraId="172AC214" w14:textId="4759C110" w:rsidR="00083576" w:rsidRPr="00083576" w:rsidRDefault="00083576" w:rsidP="00083576">
            <w:pPr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83576"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 xml:space="preserve">[[72.64796992, </w:t>
            </w:r>
            <w:r w:rsidRPr="00083576"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21.89401498],</w:t>
            </w:r>
          </w:p>
          <w:p w14:paraId="6ADD501F" w14:textId="5E64428B" w:rsidR="00083576" w:rsidRDefault="00083576" w:rsidP="00083576">
            <w:pPr>
              <w:rPr>
                <w:lang w:val="ko-KR"/>
              </w:rPr>
            </w:pPr>
            <w:r w:rsidRPr="00083576"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[21.89401498, 85.25050774]]</w:t>
            </w:r>
          </w:p>
        </w:tc>
        <w:tc>
          <w:tcPr>
            <w:tcW w:w="1530" w:type="dxa"/>
          </w:tcPr>
          <w:p w14:paraId="4757B46A" w14:textId="57619F0F" w:rsidR="00083576" w:rsidRDefault="00083576" w:rsidP="000B3AF9">
            <w:pPr>
              <w:rPr>
                <w:lang w:val="ko-K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0.1388888888888889</w:t>
            </w:r>
          </w:p>
        </w:tc>
      </w:tr>
      <w:tr w:rsidR="00083576" w14:paraId="6FDB1465" w14:textId="77777777" w:rsidTr="000B3AF9">
        <w:tc>
          <w:tcPr>
            <w:tcW w:w="1728" w:type="dxa"/>
          </w:tcPr>
          <w:p w14:paraId="499CF7B5" w14:textId="77777777" w:rsidR="00083576" w:rsidRDefault="00083576" w:rsidP="000B3AF9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2</w:t>
            </w:r>
          </w:p>
        </w:tc>
        <w:tc>
          <w:tcPr>
            <w:tcW w:w="2173" w:type="dxa"/>
          </w:tcPr>
          <w:p w14:paraId="25D7C5FA" w14:textId="25148631" w:rsidR="00083576" w:rsidRDefault="00083576" w:rsidP="000B3AF9">
            <w:pPr>
              <w:rPr>
                <w:lang w:val="ko-K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[71.09726301, 43.46336256</w:t>
            </w:r>
          </w:p>
        </w:tc>
        <w:tc>
          <w:tcPr>
            <w:tcW w:w="3713" w:type="dxa"/>
          </w:tcPr>
          <w:p w14:paraId="5747F37D" w14:textId="77777777" w:rsidR="00083576" w:rsidRPr="00083576" w:rsidRDefault="00083576" w:rsidP="00083576">
            <w:pPr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83576"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  <w:t>[[72.64796992, 21.89401498],</w:t>
            </w:r>
          </w:p>
          <w:p w14:paraId="71BD86D9" w14:textId="7E54DF65" w:rsidR="00083576" w:rsidRDefault="00083576" w:rsidP="00083576">
            <w:pPr>
              <w:rPr>
                <w:lang w:val="ko-KR"/>
              </w:rPr>
            </w:pPr>
            <w:r w:rsidRPr="00083576"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[21.89401498, 85.25050774]]</w:t>
            </w:r>
          </w:p>
        </w:tc>
        <w:tc>
          <w:tcPr>
            <w:tcW w:w="1530" w:type="dxa"/>
          </w:tcPr>
          <w:p w14:paraId="0EEB319D" w14:textId="46C7A898" w:rsidR="00083576" w:rsidRDefault="00083576" w:rsidP="000B3AF9">
            <w:pPr>
              <w:rPr>
                <w:lang w:val="ko-K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0.5844444444444444</w:t>
            </w:r>
          </w:p>
        </w:tc>
      </w:tr>
    </w:tbl>
    <w:p w14:paraId="6F373C92" w14:textId="3E4F63AB" w:rsidR="00083576" w:rsidRDefault="00083576" w:rsidP="00083576">
      <w:pPr>
        <w:rPr>
          <w:lang w:val="ko-KR"/>
        </w:rPr>
      </w:pPr>
    </w:p>
    <w:p w14:paraId="06AF7037" w14:textId="66BD71EA" w:rsidR="00083576" w:rsidRDefault="00083576" w:rsidP="00083576">
      <w:pPr>
        <w:rPr>
          <w:lang w:val="ko-KR"/>
        </w:rPr>
      </w:pPr>
      <w:r>
        <w:rPr>
          <w:rFonts w:hint="eastAsia"/>
          <w:lang w:val="ko-KR"/>
        </w:rPr>
        <w:t xml:space="preserve">아래는 </w:t>
      </w:r>
      <w:r>
        <w:rPr>
          <w:lang w:val="ko-KR"/>
        </w:rPr>
        <w:t>5</w:t>
      </w:r>
      <w:r>
        <w:rPr>
          <w:rFonts w:hint="eastAsia"/>
          <w:lang w:val="ko-KR"/>
        </w:rPr>
        <w:t>회 반복 후 확률 밀도 함수를 시각화한 이미지이다.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초기화 직후와 달리 3개의 분포를 시각적으로 확인할 수 있다.</w:t>
      </w:r>
    </w:p>
    <w:p w14:paraId="0CC80689" w14:textId="5F91D9F9" w:rsidR="00083576" w:rsidRDefault="00083576" w:rsidP="00083576">
      <w:pPr>
        <w:rPr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 wp14:anchorId="11E9AEEC" wp14:editId="77DD5927">
            <wp:extent cx="3265247" cy="2160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24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1ED6" w14:textId="7AF7E7FB" w:rsidR="00083576" w:rsidRDefault="00083576" w:rsidP="00083576">
      <w:pPr>
        <w:rPr>
          <w:lang w:val="ko-KR"/>
        </w:rPr>
      </w:pPr>
    </w:p>
    <w:p w14:paraId="35E1EB00" w14:textId="174C4CA6" w:rsidR="00083576" w:rsidRDefault="00083576" w:rsidP="00083576">
      <w:pPr>
        <w:rPr>
          <w:lang w:val="ko-KR"/>
        </w:rPr>
      </w:pPr>
      <w:r>
        <w:rPr>
          <w:rFonts w:hint="eastAsia"/>
          <w:lang w:val="ko-KR"/>
        </w:rPr>
        <w:t xml:space="preserve">벡터들의 산점도 또한 </w:t>
      </w:r>
      <w:r>
        <w:rPr>
          <w:lang w:val="ko-KR"/>
        </w:rPr>
        <w:t>3</w:t>
      </w:r>
      <w:r>
        <w:rPr>
          <w:rFonts w:hint="eastAsia"/>
          <w:lang w:val="ko-KR"/>
        </w:rPr>
        <w:t>개의 색상이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3개의 구역으로 뭉쳐있음을 확인할 수 있다.</w:t>
      </w:r>
    </w:p>
    <w:p w14:paraId="5E435268" w14:textId="65253E77" w:rsidR="00083576" w:rsidRDefault="00083576" w:rsidP="00083576">
      <w:pPr>
        <w:rPr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 wp14:anchorId="792C4A4D" wp14:editId="29D15AB7">
            <wp:extent cx="3268765" cy="216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6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A43FB" w14:textId="001B4AD4" w:rsidR="00083576" w:rsidRDefault="00083576" w:rsidP="00083576">
      <w:pPr>
        <w:rPr>
          <w:lang w:val="ko-KR"/>
        </w:rPr>
      </w:pPr>
    </w:p>
    <w:p w14:paraId="3212510D" w14:textId="03BC35BF" w:rsidR="00083576" w:rsidRDefault="00083576" w:rsidP="00083576">
      <w:pPr>
        <w:rPr>
          <w:lang w:val="ko-KR"/>
        </w:rPr>
      </w:pPr>
    </w:p>
    <w:p w14:paraId="341E4C14" w14:textId="0D8F6AE2" w:rsidR="00083576" w:rsidRDefault="00083576" w:rsidP="00083576">
      <w:pPr>
        <w:pStyle w:val="2"/>
        <w:rPr>
          <w:lang w:val="ko-KR"/>
        </w:rPr>
      </w:pPr>
      <w:r>
        <w:rPr>
          <w:lang w:val="ko-KR"/>
        </w:rPr>
        <w:lastRenderedPageBreak/>
        <w:t>10 ~ 35</w:t>
      </w:r>
      <w:r>
        <w:rPr>
          <w:rFonts w:hint="eastAsia"/>
          <w:lang w:val="ko-KR"/>
        </w:rPr>
        <w:t>회</w:t>
      </w:r>
      <w:r w:rsidR="00F524F3">
        <w:rPr>
          <w:rFonts w:hint="eastAsia"/>
          <w:lang w:val="ko-KR"/>
        </w:rPr>
        <w:t xml:space="preserve"> 반복</w:t>
      </w:r>
    </w:p>
    <w:p w14:paraId="52040B8F" w14:textId="25074A63" w:rsidR="00F524F3" w:rsidRDefault="00F524F3" w:rsidP="00F524F3">
      <w:pPr>
        <w:rPr>
          <w:lang w:val="ko-KR"/>
        </w:rPr>
      </w:pPr>
      <w:r>
        <w:rPr>
          <w:rFonts w:hint="eastAsia"/>
          <w:lang w:val="ko-KR"/>
        </w:rPr>
        <w:t xml:space="preserve"> </w:t>
      </w:r>
      <w:r>
        <w:rPr>
          <w:lang w:val="ko-KR"/>
        </w:rPr>
        <w:t>10 ~ 35</w:t>
      </w:r>
      <w:r>
        <w:rPr>
          <w:rFonts w:hint="eastAsia"/>
          <w:lang w:val="ko-KR"/>
        </w:rPr>
        <w:t>회를 반복함에 따라 가우시안 분포와 산점도가 변화하는 과정을 시각화하는 이미지는 아래와 같다.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반복횟수가 증가함에 따라 초록색 군집과 주황색 군집이 분리되는 과정을 확인할 수 있다.</w:t>
      </w:r>
    </w:p>
    <w:p w14:paraId="23BD8C69" w14:textId="4B3A2C8A" w:rsidR="00F524F3" w:rsidRDefault="00F524F3" w:rsidP="00F524F3">
      <w:pPr>
        <w:rPr>
          <w:lang w:val="ko-KR"/>
        </w:rPr>
      </w:pPr>
    </w:p>
    <w:p w14:paraId="11CB7CB5" w14:textId="24F71D6D" w:rsidR="00F524F3" w:rsidRPr="00F524F3" w:rsidRDefault="00F524F3" w:rsidP="00F524F3">
      <w:pPr>
        <w:rPr>
          <w:b/>
          <w:bCs/>
          <w:lang w:val="ko-KR"/>
        </w:rPr>
      </w:pPr>
      <w:r w:rsidRPr="00F524F3">
        <w:rPr>
          <w:rFonts w:hint="eastAsia"/>
          <w:b/>
          <w:bCs/>
          <w:lang w:val="ko-KR"/>
        </w:rPr>
        <w:t>1</w:t>
      </w:r>
      <w:r w:rsidRPr="00F524F3">
        <w:rPr>
          <w:b/>
          <w:bCs/>
          <w:lang w:val="ko-KR"/>
        </w:rPr>
        <w:t>0</w:t>
      </w:r>
      <w:r w:rsidRPr="00F524F3">
        <w:rPr>
          <w:rFonts w:hint="eastAsia"/>
          <w:b/>
          <w:bCs/>
          <w:lang w:val="ko-KR"/>
        </w:rPr>
        <w:t>회 반복 시 확률 밀도 함수 및 산점도</w:t>
      </w:r>
    </w:p>
    <w:p w14:paraId="6B59CECF" w14:textId="5FDED7DD" w:rsidR="00F524F3" w:rsidRDefault="00F524F3" w:rsidP="00F524F3">
      <w:pPr>
        <w:jc w:val="center"/>
        <w:rPr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 wp14:anchorId="44A999E3" wp14:editId="368983F1">
            <wp:extent cx="3265247" cy="2160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24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ko-KR"/>
        </w:rPr>
        <w:drawing>
          <wp:inline distT="0" distB="0" distL="0" distR="0" wp14:anchorId="12AC8967" wp14:editId="518F8E6B">
            <wp:extent cx="3268765" cy="216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6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1886" w14:textId="4D90A8B3" w:rsidR="00F524F3" w:rsidRDefault="00F524F3" w:rsidP="00F524F3">
      <w:pPr>
        <w:rPr>
          <w:lang w:val="ko-KR"/>
        </w:rPr>
      </w:pPr>
    </w:p>
    <w:p w14:paraId="41A4BEB3" w14:textId="6834C153" w:rsidR="00F524F3" w:rsidRDefault="00F524F3" w:rsidP="00F524F3">
      <w:pPr>
        <w:rPr>
          <w:lang w:val="ko-KR"/>
        </w:rPr>
      </w:pPr>
    </w:p>
    <w:p w14:paraId="4AE9875C" w14:textId="7BFAB813" w:rsidR="00F524F3" w:rsidRDefault="00F524F3" w:rsidP="00F524F3">
      <w:pPr>
        <w:rPr>
          <w:lang w:val="ko-KR"/>
        </w:rPr>
      </w:pPr>
    </w:p>
    <w:p w14:paraId="5C74A112" w14:textId="0154063C" w:rsidR="00F524F3" w:rsidRDefault="00F524F3" w:rsidP="00F524F3">
      <w:pPr>
        <w:rPr>
          <w:lang w:val="ko-KR"/>
        </w:rPr>
      </w:pPr>
    </w:p>
    <w:p w14:paraId="0F7FE558" w14:textId="388E27A1" w:rsidR="00F524F3" w:rsidRDefault="00F524F3" w:rsidP="00F524F3">
      <w:pPr>
        <w:rPr>
          <w:lang w:val="ko-KR"/>
        </w:rPr>
      </w:pPr>
    </w:p>
    <w:p w14:paraId="4093157B" w14:textId="49F8E6EE" w:rsidR="00F524F3" w:rsidRPr="00F524F3" w:rsidRDefault="00F524F3" w:rsidP="00F524F3">
      <w:pPr>
        <w:rPr>
          <w:b/>
          <w:bCs/>
          <w:lang w:val="ko-KR"/>
        </w:rPr>
      </w:pPr>
      <w:r w:rsidRPr="00F524F3">
        <w:rPr>
          <w:rFonts w:hint="eastAsia"/>
          <w:b/>
          <w:bCs/>
          <w:lang w:val="ko-KR"/>
        </w:rPr>
        <w:lastRenderedPageBreak/>
        <w:t>1</w:t>
      </w:r>
      <w:r>
        <w:rPr>
          <w:b/>
          <w:bCs/>
          <w:lang w:val="ko-KR"/>
        </w:rPr>
        <w:t>5</w:t>
      </w:r>
      <w:r w:rsidRPr="00F524F3">
        <w:rPr>
          <w:rFonts w:hint="eastAsia"/>
          <w:b/>
          <w:bCs/>
          <w:lang w:val="ko-KR"/>
        </w:rPr>
        <w:t>회 반복 시 확률 밀도 함수 및 산점도</w:t>
      </w:r>
    </w:p>
    <w:p w14:paraId="6C1D5EB7" w14:textId="5DC6A3C8" w:rsidR="00F524F3" w:rsidRDefault="00F524F3" w:rsidP="00F524F3">
      <w:pPr>
        <w:jc w:val="center"/>
        <w:rPr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 wp14:anchorId="683A0CB9" wp14:editId="3706610C">
            <wp:extent cx="3265247" cy="2160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24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ko-KR"/>
        </w:rPr>
        <w:drawing>
          <wp:inline distT="0" distB="0" distL="0" distR="0" wp14:anchorId="51761942" wp14:editId="632E7E45">
            <wp:extent cx="3268765" cy="2160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6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0FA4" w14:textId="6CC0137F" w:rsidR="00F524F3" w:rsidRDefault="00F524F3" w:rsidP="00F524F3">
      <w:pPr>
        <w:rPr>
          <w:lang w:val="ko-KR"/>
        </w:rPr>
      </w:pPr>
    </w:p>
    <w:p w14:paraId="1FB8E394" w14:textId="489EC54E" w:rsidR="00F524F3" w:rsidRPr="00F524F3" w:rsidRDefault="00F524F3" w:rsidP="00F524F3">
      <w:pPr>
        <w:rPr>
          <w:b/>
          <w:bCs/>
          <w:lang w:val="ko-KR"/>
        </w:rPr>
      </w:pPr>
      <w:r>
        <w:rPr>
          <w:b/>
          <w:bCs/>
          <w:lang w:val="ko-KR"/>
        </w:rPr>
        <w:t>20</w:t>
      </w:r>
      <w:r w:rsidRPr="00F524F3">
        <w:rPr>
          <w:rFonts w:hint="eastAsia"/>
          <w:b/>
          <w:bCs/>
          <w:lang w:val="ko-KR"/>
        </w:rPr>
        <w:t>회 반복 시 확률 밀도 함수 및 산점도</w:t>
      </w:r>
    </w:p>
    <w:p w14:paraId="348531A6" w14:textId="0419786F" w:rsidR="00F524F3" w:rsidRDefault="00F524F3" w:rsidP="00E34EDF">
      <w:pPr>
        <w:jc w:val="center"/>
        <w:rPr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 wp14:anchorId="0F3A3999" wp14:editId="193A28D5">
            <wp:extent cx="3265247" cy="216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24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DF464" w14:textId="28897712" w:rsidR="00F524F3" w:rsidRDefault="00F524F3" w:rsidP="00E34EDF">
      <w:pPr>
        <w:jc w:val="center"/>
        <w:rPr>
          <w:lang w:val="ko-KR"/>
        </w:rPr>
      </w:pPr>
      <w:r>
        <w:rPr>
          <w:rFonts w:hint="eastAsia"/>
          <w:noProof/>
          <w:lang w:val="ko-KR"/>
        </w:rPr>
        <w:lastRenderedPageBreak/>
        <w:drawing>
          <wp:inline distT="0" distB="0" distL="0" distR="0" wp14:anchorId="50E1F6F0" wp14:editId="34583F92">
            <wp:extent cx="3268765" cy="21600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6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9C14F" w14:textId="0E041C14" w:rsidR="00F524F3" w:rsidRDefault="00F524F3" w:rsidP="00F524F3">
      <w:pPr>
        <w:rPr>
          <w:lang w:val="ko-KR"/>
        </w:rPr>
      </w:pPr>
    </w:p>
    <w:p w14:paraId="4EB5DD78" w14:textId="1FAB215E" w:rsidR="00F524F3" w:rsidRPr="00F524F3" w:rsidRDefault="00F524F3" w:rsidP="00F524F3">
      <w:pPr>
        <w:rPr>
          <w:b/>
          <w:bCs/>
          <w:lang w:val="ko-KR"/>
        </w:rPr>
      </w:pPr>
      <w:r>
        <w:rPr>
          <w:b/>
          <w:bCs/>
          <w:lang w:val="ko-KR"/>
        </w:rPr>
        <w:t>25</w:t>
      </w:r>
      <w:r w:rsidRPr="00F524F3">
        <w:rPr>
          <w:rFonts w:hint="eastAsia"/>
          <w:b/>
          <w:bCs/>
          <w:lang w:val="ko-KR"/>
        </w:rPr>
        <w:t>회 반복 시 확률 밀도 함수 및 산점도</w:t>
      </w:r>
    </w:p>
    <w:p w14:paraId="71879A88" w14:textId="032BD012" w:rsidR="00F524F3" w:rsidRDefault="00F524F3" w:rsidP="00E34EDF">
      <w:pPr>
        <w:jc w:val="center"/>
        <w:rPr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 wp14:anchorId="37260228" wp14:editId="5DB363BD">
            <wp:extent cx="3265247" cy="2160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24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ko-KR"/>
        </w:rPr>
        <w:drawing>
          <wp:inline distT="0" distB="0" distL="0" distR="0" wp14:anchorId="2C372ECC" wp14:editId="76C01DD2">
            <wp:extent cx="3268765" cy="21600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6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9E980" w14:textId="744641C6" w:rsidR="00F524F3" w:rsidRDefault="00F524F3" w:rsidP="00F524F3">
      <w:pPr>
        <w:rPr>
          <w:lang w:val="ko-KR"/>
        </w:rPr>
      </w:pPr>
    </w:p>
    <w:p w14:paraId="46562F95" w14:textId="736C3B45" w:rsidR="00F524F3" w:rsidRDefault="00F524F3" w:rsidP="00F524F3">
      <w:pPr>
        <w:rPr>
          <w:lang w:val="ko-KR"/>
        </w:rPr>
      </w:pPr>
    </w:p>
    <w:p w14:paraId="75EB380D" w14:textId="26AC573F" w:rsidR="00F524F3" w:rsidRPr="00F524F3" w:rsidRDefault="00F524F3" w:rsidP="00F524F3">
      <w:pPr>
        <w:rPr>
          <w:b/>
          <w:bCs/>
          <w:lang w:val="ko-KR"/>
        </w:rPr>
      </w:pPr>
      <w:r>
        <w:rPr>
          <w:b/>
          <w:bCs/>
          <w:lang w:val="ko-KR"/>
        </w:rPr>
        <w:lastRenderedPageBreak/>
        <w:t>30</w:t>
      </w:r>
      <w:r w:rsidRPr="00F524F3">
        <w:rPr>
          <w:rFonts w:hint="eastAsia"/>
          <w:b/>
          <w:bCs/>
          <w:lang w:val="ko-KR"/>
        </w:rPr>
        <w:t>회 반복 시 확률 밀도 함수 및 산점도</w:t>
      </w:r>
    </w:p>
    <w:p w14:paraId="1A2AC599" w14:textId="77777777" w:rsidR="00F524F3" w:rsidRDefault="00F524F3" w:rsidP="00F524F3">
      <w:pPr>
        <w:rPr>
          <w:lang w:val="ko-KR"/>
        </w:rPr>
      </w:pPr>
    </w:p>
    <w:p w14:paraId="123DBB16" w14:textId="510D7586" w:rsidR="00F524F3" w:rsidRDefault="00F524F3" w:rsidP="00E34EDF">
      <w:pPr>
        <w:jc w:val="center"/>
        <w:rPr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 wp14:anchorId="43F7945E" wp14:editId="48F554EB">
            <wp:extent cx="3265247" cy="21600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24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ko-KR"/>
        </w:rPr>
        <w:drawing>
          <wp:inline distT="0" distB="0" distL="0" distR="0" wp14:anchorId="76B146EC" wp14:editId="30AE760F">
            <wp:extent cx="3268765" cy="21600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6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7D75" w14:textId="3C9BD9D0" w:rsidR="00F524F3" w:rsidRDefault="00F524F3" w:rsidP="00F524F3">
      <w:pPr>
        <w:rPr>
          <w:lang w:val="ko-KR"/>
        </w:rPr>
      </w:pPr>
    </w:p>
    <w:p w14:paraId="41FFD6CE" w14:textId="76E204E3" w:rsidR="00F524F3" w:rsidRPr="00F524F3" w:rsidRDefault="00F524F3" w:rsidP="00F524F3">
      <w:pPr>
        <w:rPr>
          <w:b/>
          <w:bCs/>
          <w:lang w:val="ko-KR"/>
        </w:rPr>
      </w:pPr>
      <w:r>
        <w:rPr>
          <w:b/>
          <w:bCs/>
          <w:lang w:val="ko-KR"/>
        </w:rPr>
        <w:t>35</w:t>
      </w:r>
      <w:r w:rsidRPr="00F524F3">
        <w:rPr>
          <w:rFonts w:hint="eastAsia"/>
          <w:b/>
          <w:bCs/>
          <w:lang w:val="ko-KR"/>
        </w:rPr>
        <w:t>회 반복 시 확률 밀도 함수 및 산점도</w:t>
      </w:r>
    </w:p>
    <w:p w14:paraId="4A157BBB" w14:textId="5B35F584" w:rsidR="00F524F3" w:rsidRDefault="00F524F3" w:rsidP="00E34EDF">
      <w:pPr>
        <w:jc w:val="center"/>
        <w:rPr>
          <w:lang w:val="ko-KR"/>
        </w:rPr>
      </w:pPr>
      <w:r>
        <w:rPr>
          <w:rFonts w:hint="eastAsia"/>
          <w:noProof/>
          <w:lang w:val="ko-KR"/>
        </w:rPr>
        <w:lastRenderedPageBreak/>
        <w:drawing>
          <wp:inline distT="0" distB="0" distL="0" distR="0" wp14:anchorId="24F6DB44" wp14:editId="3C06D334">
            <wp:extent cx="3265247" cy="21600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24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ko-KR"/>
        </w:rPr>
        <w:drawing>
          <wp:inline distT="0" distB="0" distL="0" distR="0" wp14:anchorId="59946F16" wp14:editId="1A0EF783">
            <wp:extent cx="3268765" cy="21600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6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8C54" w14:textId="771F6FCB" w:rsidR="00E34EDF" w:rsidRDefault="00E34EDF" w:rsidP="00E34EDF">
      <w:pPr>
        <w:rPr>
          <w:lang w:val="ko-KR"/>
        </w:rPr>
      </w:pPr>
    </w:p>
    <w:p w14:paraId="0C10B390" w14:textId="681F4986" w:rsidR="00E34EDF" w:rsidRDefault="00E34EDF" w:rsidP="00E34EDF">
      <w:pPr>
        <w:pStyle w:val="2"/>
        <w:rPr>
          <w:lang w:val="ko-KR"/>
        </w:rPr>
      </w:pPr>
      <w:r>
        <w:rPr>
          <w:rFonts w:hint="eastAsia"/>
          <w:lang w:val="ko-KR"/>
        </w:rPr>
        <w:t>최종(</w:t>
      </w:r>
      <w:r>
        <w:rPr>
          <w:lang w:val="ko-KR"/>
        </w:rPr>
        <w:t>40</w:t>
      </w:r>
      <w:r>
        <w:rPr>
          <w:rFonts w:hint="eastAsia"/>
          <w:lang w:val="ko-KR"/>
        </w:rPr>
        <w:t>회 반복)</w:t>
      </w:r>
    </w:p>
    <w:p w14:paraId="13548295" w14:textId="5C58EF66" w:rsidR="00E34EDF" w:rsidRPr="00E34EDF" w:rsidRDefault="00E34EDF" w:rsidP="00E34EDF">
      <w:pPr>
        <w:ind w:left="576"/>
        <w:rPr>
          <w:lang w:val="ko-KR"/>
        </w:rPr>
      </w:pPr>
      <w:r>
        <w:rPr>
          <w:rFonts w:hint="eastAsia"/>
          <w:lang w:val="ko-KR"/>
        </w:rPr>
        <w:t>파라미터</w:t>
      </w:r>
    </w:p>
    <w:tbl>
      <w:tblPr>
        <w:tblStyle w:val="af5"/>
        <w:tblW w:w="0" w:type="auto"/>
        <w:tblInd w:w="432" w:type="dxa"/>
        <w:tblLook w:val="04A0" w:firstRow="1" w:lastRow="0" w:firstColumn="1" w:lastColumn="0" w:noHBand="0" w:noVBand="1"/>
      </w:tblPr>
      <w:tblGrid>
        <w:gridCol w:w="967"/>
        <w:gridCol w:w="1926"/>
        <w:gridCol w:w="3640"/>
        <w:gridCol w:w="2611"/>
      </w:tblGrid>
      <w:tr w:rsidR="00E34EDF" w14:paraId="16B4CB91" w14:textId="77777777" w:rsidTr="000B3AF9">
        <w:tc>
          <w:tcPr>
            <w:tcW w:w="1728" w:type="dxa"/>
          </w:tcPr>
          <w:p w14:paraId="13EF2B6B" w14:textId="77777777" w:rsidR="00E34EDF" w:rsidRDefault="00E34EDF" w:rsidP="000B3AF9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i</w:t>
            </w:r>
            <w:r>
              <w:rPr>
                <w:lang w:val="ko-KR"/>
              </w:rPr>
              <w:t>ndex</w:t>
            </w:r>
          </w:p>
        </w:tc>
        <w:tc>
          <w:tcPr>
            <w:tcW w:w="2173" w:type="dxa"/>
          </w:tcPr>
          <w:p w14:paraId="596166E2" w14:textId="77777777" w:rsidR="00E34EDF" w:rsidRDefault="00E34EDF" w:rsidP="000B3AF9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평균</w:t>
            </w:r>
          </w:p>
        </w:tc>
        <w:tc>
          <w:tcPr>
            <w:tcW w:w="3713" w:type="dxa"/>
          </w:tcPr>
          <w:p w14:paraId="08B4E317" w14:textId="77777777" w:rsidR="00E34EDF" w:rsidRDefault="00E34EDF" w:rsidP="000B3AF9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공분산 행렬</w:t>
            </w:r>
          </w:p>
        </w:tc>
        <w:tc>
          <w:tcPr>
            <w:tcW w:w="1530" w:type="dxa"/>
          </w:tcPr>
          <w:p w14:paraId="1E78ADEB" w14:textId="77777777" w:rsidR="00E34EDF" w:rsidRDefault="00E34EDF" w:rsidP="000B3AF9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가중치</w:t>
            </w:r>
          </w:p>
        </w:tc>
      </w:tr>
      <w:tr w:rsidR="00E34EDF" w14:paraId="73B68816" w14:textId="77777777" w:rsidTr="000B3AF9">
        <w:tc>
          <w:tcPr>
            <w:tcW w:w="1728" w:type="dxa"/>
          </w:tcPr>
          <w:p w14:paraId="30F2402F" w14:textId="77777777" w:rsidR="00E34EDF" w:rsidRDefault="00E34EDF" w:rsidP="000B3AF9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0</w:t>
            </w:r>
          </w:p>
        </w:tc>
        <w:tc>
          <w:tcPr>
            <w:tcW w:w="2173" w:type="dxa"/>
          </w:tcPr>
          <w:p w14:paraId="589521FD" w14:textId="69A8693E" w:rsidR="00E34EDF" w:rsidRDefault="00E34EDF" w:rsidP="000B3AF9">
            <w:pPr>
              <w:rPr>
                <w:lang w:val="ko-K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[29.89451311, 80.15232825]</w:t>
            </w:r>
          </w:p>
        </w:tc>
        <w:tc>
          <w:tcPr>
            <w:tcW w:w="3713" w:type="dxa"/>
          </w:tcPr>
          <w:p w14:paraId="54188B61" w14:textId="77777777" w:rsidR="00E34EDF" w:rsidRPr="00E34EDF" w:rsidRDefault="00E34EDF" w:rsidP="00E34EDF">
            <w:pPr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34EDF"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  <w:t>[[114.86710282,   1.45824912],</w:t>
            </w:r>
          </w:p>
          <w:p w14:paraId="4F0B28DD" w14:textId="0539B087" w:rsidR="00E34EDF" w:rsidRDefault="00E34EDF" w:rsidP="00E34EDF">
            <w:pPr>
              <w:rPr>
                <w:lang w:val="ko-KR"/>
              </w:rPr>
            </w:pPr>
            <w:r w:rsidRPr="00E34EDF"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[  1.45824912,  84.99958076]]</w:t>
            </w:r>
          </w:p>
        </w:tc>
        <w:tc>
          <w:tcPr>
            <w:tcW w:w="1530" w:type="dxa"/>
          </w:tcPr>
          <w:p w14:paraId="7A2B8C69" w14:textId="65A67337" w:rsidR="00E34EDF" w:rsidRDefault="00A02703" w:rsidP="000B3AF9">
            <w:pPr>
              <w:rPr>
                <w:lang w:val="ko-K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0.27666666666666667</w:t>
            </w:r>
          </w:p>
        </w:tc>
      </w:tr>
      <w:tr w:rsidR="00E34EDF" w14:paraId="06108889" w14:textId="77777777" w:rsidTr="000B3AF9">
        <w:tc>
          <w:tcPr>
            <w:tcW w:w="1728" w:type="dxa"/>
          </w:tcPr>
          <w:p w14:paraId="3C8F9C38" w14:textId="77777777" w:rsidR="00E34EDF" w:rsidRDefault="00E34EDF" w:rsidP="000B3AF9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1</w:t>
            </w:r>
          </w:p>
        </w:tc>
        <w:tc>
          <w:tcPr>
            <w:tcW w:w="2173" w:type="dxa"/>
          </w:tcPr>
          <w:p w14:paraId="6C68DD4B" w14:textId="1CD898DF" w:rsidR="00E34EDF" w:rsidRDefault="00E34EDF" w:rsidP="000B3AF9">
            <w:pPr>
              <w:rPr>
                <w:lang w:val="ko-K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[80.14406744, 70.07729836]</w:t>
            </w:r>
          </w:p>
        </w:tc>
        <w:tc>
          <w:tcPr>
            <w:tcW w:w="3713" w:type="dxa"/>
          </w:tcPr>
          <w:p w14:paraId="44481CA9" w14:textId="77777777" w:rsidR="00A02703" w:rsidRPr="00E34EDF" w:rsidRDefault="00A02703" w:rsidP="00A02703">
            <w:pPr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34EDF"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  <w:t>[[210.0180075 , 121.98265308],</w:t>
            </w:r>
          </w:p>
          <w:p w14:paraId="75DAF9BB" w14:textId="1D806407" w:rsidR="00E34EDF" w:rsidRDefault="00A02703" w:rsidP="00A02703">
            <w:pPr>
              <w:rPr>
                <w:lang w:val="ko-KR"/>
              </w:rPr>
            </w:pPr>
            <w:r w:rsidRPr="00E34EDF"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[121.98265308, 195.54442105]]</w:t>
            </w:r>
            <w:r w:rsidR="00E34EDF" w:rsidRPr="00083576"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  <w:t>85.25050774]]</w:t>
            </w:r>
          </w:p>
        </w:tc>
        <w:tc>
          <w:tcPr>
            <w:tcW w:w="1530" w:type="dxa"/>
          </w:tcPr>
          <w:p w14:paraId="6CAB6362" w14:textId="356DCDBE" w:rsidR="00A02703" w:rsidRPr="00A02703" w:rsidRDefault="00A02703" w:rsidP="00A02703">
            <w:pPr>
              <w:rPr>
                <w:lang w:val="ko-K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0.4461111111111111</w:t>
            </w:r>
          </w:p>
        </w:tc>
      </w:tr>
      <w:tr w:rsidR="00E34EDF" w14:paraId="27A7B6DF" w14:textId="77777777" w:rsidTr="000B3AF9">
        <w:tc>
          <w:tcPr>
            <w:tcW w:w="1728" w:type="dxa"/>
          </w:tcPr>
          <w:p w14:paraId="4352B2D5" w14:textId="77777777" w:rsidR="00E34EDF" w:rsidRDefault="00E34EDF" w:rsidP="000B3AF9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2</w:t>
            </w:r>
          </w:p>
        </w:tc>
        <w:tc>
          <w:tcPr>
            <w:tcW w:w="2173" w:type="dxa"/>
          </w:tcPr>
          <w:p w14:paraId="56A35EA8" w14:textId="2C667C08" w:rsidR="00E34EDF" w:rsidRDefault="00E34EDF" w:rsidP="000B3AF9">
            <w:pPr>
              <w:rPr>
                <w:lang w:val="ko-K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[69.0228049 , 19.85388174]</w:t>
            </w:r>
          </w:p>
        </w:tc>
        <w:tc>
          <w:tcPr>
            <w:tcW w:w="3713" w:type="dxa"/>
          </w:tcPr>
          <w:p w14:paraId="0B044415" w14:textId="53D807FF" w:rsidR="00A02703" w:rsidRPr="00E34EDF" w:rsidRDefault="00A02703" w:rsidP="00A02703">
            <w:pPr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34EDF"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  <w:t>[[87.24272942,  1.72141683],</w:t>
            </w:r>
          </w:p>
          <w:p w14:paraId="6541CE01" w14:textId="3DB4957F" w:rsidR="00E34EDF" w:rsidRDefault="00A02703" w:rsidP="00A02703">
            <w:pPr>
              <w:rPr>
                <w:lang w:val="ko-KR"/>
              </w:rPr>
            </w:pPr>
            <w:r w:rsidRPr="00E34EDF">
              <w:rPr>
                <w:rFonts w:ascii="Courier New" w:eastAsia="굴림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[ 1.72141683, 83.05191787]]</w:t>
            </w:r>
          </w:p>
        </w:tc>
        <w:tc>
          <w:tcPr>
            <w:tcW w:w="1530" w:type="dxa"/>
          </w:tcPr>
          <w:p w14:paraId="2888EAE2" w14:textId="5CAD60B4" w:rsidR="00E34EDF" w:rsidRDefault="00A02703" w:rsidP="000B3AF9">
            <w:pPr>
              <w:rPr>
                <w:lang w:val="ko-KR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0.2772222222222222</w:t>
            </w:r>
          </w:p>
        </w:tc>
      </w:tr>
    </w:tbl>
    <w:p w14:paraId="682D239E" w14:textId="26BC564B" w:rsidR="00E34EDF" w:rsidRDefault="00E34EDF" w:rsidP="00E34EDF">
      <w:pPr>
        <w:rPr>
          <w:lang w:val="ko-KR"/>
        </w:rPr>
      </w:pPr>
    </w:p>
    <w:p w14:paraId="22473252" w14:textId="675C7AA7" w:rsidR="00E34EDF" w:rsidRDefault="00A02703" w:rsidP="00E34EDF">
      <w:pPr>
        <w:rPr>
          <w:lang w:val="ko-KR"/>
        </w:rPr>
      </w:pPr>
      <w:r>
        <w:rPr>
          <w:rFonts w:hint="eastAsia"/>
          <w:lang w:val="ko-KR"/>
        </w:rPr>
        <w:lastRenderedPageBreak/>
        <w:t xml:space="preserve"> 아래의 이미지는 위의 파라미터 값을 기반으로 최종적으로 수행된 모델의 가우시안 분포를 시각화 한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이미지와 산점도를 출력한 것이다.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위 과정들과 비교하여 </w:t>
      </w:r>
      <w:r>
        <w:rPr>
          <w:lang w:val="ko-KR"/>
        </w:rPr>
        <w:t>3</w:t>
      </w:r>
      <w:r>
        <w:rPr>
          <w:rFonts w:hint="eastAsia"/>
          <w:lang w:val="ko-KR"/>
        </w:rPr>
        <w:t>개의 가우시안 분포가 뚜렷하게 시각화 된 것을 볼 수 있으며,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산점도 또한 </w:t>
      </w:r>
      <w:r>
        <w:rPr>
          <w:lang w:val="ko-KR"/>
        </w:rPr>
        <w:t>3</w:t>
      </w:r>
      <w:r>
        <w:rPr>
          <w:rFonts w:hint="eastAsia"/>
          <w:lang w:val="ko-KR"/>
        </w:rPr>
        <w:t>개의 집합이 색깔이 거의 겹치지 않게 분류된 것을 확인할 수 있다.</w:t>
      </w:r>
    </w:p>
    <w:p w14:paraId="105D2B3F" w14:textId="6B287EE6" w:rsidR="00A02703" w:rsidRDefault="00A02703" w:rsidP="00E34EDF">
      <w:pPr>
        <w:rPr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 wp14:anchorId="6FF4BDC6" wp14:editId="5BEA2078">
            <wp:extent cx="3265247" cy="21600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24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1BE5" w14:textId="78A4E26C" w:rsidR="00A02703" w:rsidRPr="00E34EDF" w:rsidRDefault="00A02703" w:rsidP="00E34EDF">
      <w:pPr>
        <w:rPr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 wp14:anchorId="56CF8615" wp14:editId="6D8D130E">
            <wp:extent cx="3268765" cy="21600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6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4E5C" w14:textId="77777777" w:rsidR="002064E4" w:rsidRDefault="00CE2D09" w:rsidP="002064E4">
      <w:pPr>
        <w:pStyle w:val="1"/>
        <w:rPr>
          <w:lang w:val="ko-KR"/>
        </w:rPr>
      </w:pPr>
      <w:r>
        <w:rPr>
          <w:lang w:val="ko-KR"/>
        </w:rPr>
        <w:t>Conclusion</w:t>
      </w:r>
    </w:p>
    <w:p w14:paraId="1F6948AE" w14:textId="2515EF70" w:rsidR="00D70E14" w:rsidRDefault="00D70E14" w:rsidP="00D70E14">
      <w:pPr>
        <w:ind w:firstLine="156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hint="eastAsia"/>
          <w:lang w:val="ko-KR"/>
        </w:rPr>
        <w:t>본 프로젝트에서는 E</w:t>
      </w:r>
      <w:r>
        <w:rPr>
          <w:lang w:val="ko-KR"/>
        </w:rPr>
        <w:t xml:space="preserve">M </w:t>
      </w:r>
      <w:r>
        <w:rPr>
          <w:rFonts w:hint="eastAsia"/>
          <w:lang w:val="ko-KR"/>
        </w:rPr>
        <w:t xml:space="preserve">알고리즘을 사용하여 </w:t>
      </w:r>
      <w:r>
        <w:rPr>
          <w:lang w:val="ko-KR"/>
        </w:rPr>
        <w:t>2</w:t>
      </w:r>
      <w:r>
        <w:rPr>
          <w:rFonts w:hint="eastAsia"/>
          <w:lang w:val="ko-KR"/>
        </w:rPr>
        <w:t>차원 벡터들을 군집화하고 그 과정을 시각화하여 분석하였다.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초기화 과정에서의 평균은 각각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[61.80204217, 59.3058191], [63.83118395, 58.82180685], [63.74562615, 58.72652591]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으로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3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개의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군집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모두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비슷한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평균을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가졌고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가중치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또한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각각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[0.31666666666666665, 0.3327777777777778, 0.35055555555555556]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으로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비슷한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값을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가져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결과적으로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3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개의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가우시안이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큰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차이를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보이지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않는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것을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확인할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수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있었다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.</w:t>
      </w:r>
    </w:p>
    <w:p w14:paraId="0CD98AEC" w14:textId="38D38264" w:rsidR="00AF2337" w:rsidRDefault="00D70E14" w:rsidP="00D70E14">
      <w:pPr>
        <w:ind w:firstLine="156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lastRenderedPageBreak/>
        <w:t>하지만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학습이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진행됨에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따라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개의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가우시안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분포가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점차적으로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뚜렷해짐을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확인할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수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있었는데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5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회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의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학습을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진행한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시점의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경우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평균이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각각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[29.85444342, 80.0724885 ] [96.09479926, 81.98184141], [71.09726301, 43.46336256]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으로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초기화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직후에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비해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각각의</w:t>
      </w:r>
      <w:r w:rsidR="006303F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분포의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평균의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차이가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커진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것을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확인할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수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있었고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,</w:t>
      </w:r>
      <w:r w:rsidR="006303F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벡터들의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군집화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또한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개선된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모습을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확인할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수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있었다</w:t>
      </w:r>
      <w:r w:rsidR="006303FE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.</w:t>
      </w:r>
    </w:p>
    <w:p w14:paraId="253E00CF" w14:textId="667DB506" w:rsidR="006303FE" w:rsidRDefault="006303FE" w:rsidP="00D70E14">
      <w:pPr>
        <w:ind w:firstLine="156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최종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모델의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경우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평균이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각각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[29.89451311, 80.15232825], [80.14406744, 70.07729836], [69.0228049 , 19.85388174]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으로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산점도를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확인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해본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결과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거의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모든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벡터들이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다른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군집과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겹침이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없이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분류가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것을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확인할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수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있었다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.</w:t>
      </w:r>
    </w:p>
    <w:p w14:paraId="7F9681B1" w14:textId="59036547" w:rsidR="006303FE" w:rsidRPr="006303FE" w:rsidRDefault="006303FE" w:rsidP="00D70E14">
      <w:pPr>
        <w:ind w:firstLine="156"/>
      </w:pP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본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시험에서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진행하였을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때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알고리즘이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종료되기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전까지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총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40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번의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학습이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진행되었는데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EM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알고리즘은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초기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군집의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파라미터에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영향을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받기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때문에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무작위로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초기화를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진행을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만큼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그에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대한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영향을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받은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것으로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보인다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따라서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초기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군집의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초기화를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수정하면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더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좋은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성능을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보일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것으로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기대되는데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무작위로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초기화하는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방법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대신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g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reedy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알고리즘을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도입하여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가까운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점들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끼리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집합을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생성하여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초기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군집을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생성하는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방법</w:t>
      </w:r>
      <w:r w:rsidR="006D337C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등을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사용함으로써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모델의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성능을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향상시킬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수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있을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것으로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보인다</w:t>
      </w:r>
      <w:r w:rsidR="00415A8F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.</w:t>
      </w:r>
    </w:p>
    <w:p w14:paraId="10B33E14" w14:textId="77777777" w:rsidR="00AF2337" w:rsidRDefault="00AF2337" w:rsidP="009012B2">
      <w:pPr>
        <w:rPr>
          <w:lang w:val="ko-KR"/>
        </w:rPr>
      </w:pPr>
    </w:p>
    <w:p w14:paraId="456AD90E" w14:textId="5EE56D73" w:rsidR="00AF2337" w:rsidRPr="006E6E96" w:rsidRDefault="00AF2337" w:rsidP="009012B2">
      <w:pPr>
        <w:rPr>
          <w:i/>
          <w:u w:val="single"/>
          <w:lang w:val="ko-KR"/>
        </w:rPr>
      </w:pPr>
    </w:p>
    <w:sectPr w:rsidR="00AF2337" w:rsidRPr="006E6E96" w:rsidSect="00CA53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BD273" w14:textId="77777777" w:rsidR="00BC2D36" w:rsidRDefault="00BC2D36" w:rsidP="00CB0F32">
      <w:pPr>
        <w:spacing w:after="0" w:line="240" w:lineRule="auto"/>
      </w:pPr>
      <w:r>
        <w:separator/>
      </w:r>
    </w:p>
  </w:endnote>
  <w:endnote w:type="continuationSeparator" w:id="0">
    <w:p w14:paraId="10D13AFA" w14:textId="77777777" w:rsidR="00BC2D36" w:rsidRDefault="00BC2D36" w:rsidP="00CB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ED0D1" w14:textId="77777777" w:rsidR="00BC2D36" w:rsidRDefault="00BC2D36" w:rsidP="00CB0F32">
      <w:pPr>
        <w:spacing w:after="0" w:line="240" w:lineRule="auto"/>
      </w:pPr>
      <w:r>
        <w:separator/>
      </w:r>
    </w:p>
  </w:footnote>
  <w:footnote w:type="continuationSeparator" w:id="0">
    <w:p w14:paraId="1B9CE9DA" w14:textId="77777777" w:rsidR="00BC2D36" w:rsidRDefault="00BC2D36" w:rsidP="00CB0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71B"/>
    <w:multiLevelType w:val="hybridMultilevel"/>
    <w:tmpl w:val="558E799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1B1B0B"/>
    <w:multiLevelType w:val="hybridMultilevel"/>
    <w:tmpl w:val="5AEA2D4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9E4F04"/>
    <w:multiLevelType w:val="hybridMultilevel"/>
    <w:tmpl w:val="19BE13CA"/>
    <w:lvl w:ilvl="0" w:tplc="04090009">
      <w:start w:val="1"/>
      <w:numFmt w:val="bullet"/>
      <w:lvlText w:val=""/>
      <w:lvlJc w:val="left"/>
      <w:pPr>
        <w:ind w:left="88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2" w:hanging="40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A890496"/>
    <w:multiLevelType w:val="hybridMultilevel"/>
    <w:tmpl w:val="74B8561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E9733E"/>
    <w:multiLevelType w:val="hybridMultilevel"/>
    <w:tmpl w:val="A5AE91D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C747E25"/>
    <w:multiLevelType w:val="hybridMultilevel"/>
    <w:tmpl w:val="49D6E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A8D2BFE"/>
    <w:multiLevelType w:val="hybridMultilevel"/>
    <w:tmpl w:val="C246A3C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E312155"/>
    <w:multiLevelType w:val="hybridMultilevel"/>
    <w:tmpl w:val="D45EA5D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2DE0C62"/>
    <w:multiLevelType w:val="hybridMultilevel"/>
    <w:tmpl w:val="4FA611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2"/>
  </w:num>
  <w:num w:numId="14">
    <w:abstractNumId w:val="5"/>
  </w:num>
  <w:num w:numId="15">
    <w:abstractNumId w:val="0"/>
  </w:num>
  <w:num w:numId="16">
    <w:abstractNumId w:val="8"/>
  </w:num>
  <w:num w:numId="17">
    <w:abstractNumId w:val="7"/>
  </w:num>
  <w:num w:numId="18">
    <w:abstractNumId w:val="6"/>
  </w:num>
  <w:num w:numId="19">
    <w:abstractNumId w:val="4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59F"/>
    <w:rsid w:val="000066A7"/>
    <w:rsid w:val="00032DE5"/>
    <w:rsid w:val="000576A2"/>
    <w:rsid w:val="00081CE0"/>
    <w:rsid w:val="00083576"/>
    <w:rsid w:val="00094F85"/>
    <w:rsid w:val="000E418E"/>
    <w:rsid w:val="00185378"/>
    <w:rsid w:val="001D3372"/>
    <w:rsid w:val="001E530B"/>
    <w:rsid w:val="00201CC3"/>
    <w:rsid w:val="00203422"/>
    <w:rsid w:val="002064E4"/>
    <w:rsid w:val="0021618D"/>
    <w:rsid w:val="00224D25"/>
    <w:rsid w:val="002A5A44"/>
    <w:rsid w:val="002B5FA5"/>
    <w:rsid w:val="002F4F06"/>
    <w:rsid w:val="00326C27"/>
    <w:rsid w:val="00332C6B"/>
    <w:rsid w:val="00334751"/>
    <w:rsid w:val="00355B22"/>
    <w:rsid w:val="00375796"/>
    <w:rsid w:val="003761F8"/>
    <w:rsid w:val="003A4A46"/>
    <w:rsid w:val="003E2A5E"/>
    <w:rsid w:val="003E3BDA"/>
    <w:rsid w:val="00415A8F"/>
    <w:rsid w:val="004618D1"/>
    <w:rsid w:val="0048254C"/>
    <w:rsid w:val="004B2EE0"/>
    <w:rsid w:val="004B3281"/>
    <w:rsid w:val="004B3BE5"/>
    <w:rsid w:val="0050782D"/>
    <w:rsid w:val="0051465C"/>
    <w:rsid w:val="00515E1F"/>
    <w:rsid w:val="0057275B"/>
    <w:rsid w:val="00580460"/>
    <w:rsid w:val="005A742D"/>
    <w:rsid w:val="005E2225"/>
    <w:rsid w:val="006056E6"/>
    <w:rsid w:val="00614B8C"/>
    <w:rsid w:val="006234D3"/>
    <w:rsid w:val="00625B7F"/>
    <w:rsid w:val="006303FE"/>
    <w:rsid w:val="00685F11"/>
    <w:rsid w:val="006867E7"/>
    <w:rsid w:val="006A56E0"/>
    <w:rsid w:val="006C1428"/>
    <w:rsid w:val="006D337C"/>
    <w:rsid w:val="006E0557"/>
    <w:rsid w:val="006E5590"/>
    <w:rsid w:val="006E6E96"/>
    <w:rsid w:val="007124EA"/>
    <w:rsid w:val="00733819"/>
    <w:rsid w:val="00773FD4"/>
    <w:rsid w:val="007B2072"/>
    <w:rsid w:val="007E5E80"/>
    <w:rsid w:val="007F4304"/>
    <w:rsid w:val="00836A4E"/>
    <w:rsid w:val="00862323"/>
    <w:rsid w:val="00863204"/>
    <w:rsid w:val="0089094B"/>
    <w:rsid w:val="008C0A05"/>
    <w:rsid w:val="008C767F"/>
    <w:rsid w:val="008F10BB"/>
    <w:rsid w:val="009012B2"/>
    <w:rsid w:val="009A0162"/>
    <w:rsid w:val="009B0FF6"/>
    <w:rsid w:val="009B1162"/>
    <w:rsid w:val="009B7467"/>
    <w:rsid w:val="009C6642"/>
    <w:rsid w:val="009F18BA"/>
    <w:rsid w:val="009F58D9"/>
    <w:rsid w:val="00A00D06"/>
    <w:rsid w:val="00A02703"/>
    <w:rsid w:val="00A15A9A"/>
    <w:rsid w:val="00A305DA"/>
    <w:rsid w:val="00A31E8B"/>
    <w:rsid w:val="00A34817"/>
    <w:rsid w:val="00A7604D"/>
    <w:rsid w:val="00A80797"/>
    <w:rsid w:val="00A87BE1"/>
    <w:rsid w:val="00A91297"/>
    <w:rsid w:val="00AA54BA"/>
    <w:rsid w:val="00AF2337"/>
    <w:rsid w:val="00B203CF"/>
    <w:rsid w:val="00B358CE"/>
    <w:rsid w:val="00B71BF0"/>
    <w:rsid w:val="00B775AC"/>
    <w:rsid w:val="00B86BB1"/>
    <w:rsid w:val="00BB63E2"/>
    <w:rsid w:val="00BC2D36"/>
    <w:rsid w:val="00BE7EFA"/>
    <w:rsid w:val="00C42147"/>
    <w:rsid w:val="00C42416"/>
    <w:rsid w:val="00C47AF4"/>
    <w:rsid w:val="00C8059F"/>
    <w:rsid w:val="00C964A6"/>
    <w:rsid w:val="00CA5384"/>
    <w:rsid w:val="00CB0F32"/>
    <w:rsid w:val="00CB3730"/>
    <w:rsid w:val="00CB4391"/>
    <w:rsid w:val="00CB56C5"/>
    <w:rsid w:val="00CC5F3D"/>
    <w:rsid w:val="00CE2D09"/>
    <w:rsid w:val="00D10BC3"/>
    <w:rsid w:val="00D472FA"/>
    <w:rsid w:val="00D50521"/>
    <w:rsid w:val="00D522A2"/>
    <w:rsid w:val="00D55B76"/>
    <w:rsid w:val="00D70E14"/>
    <w:rsid w:val="00D80692"/>
    <w:rsid w:val="00D9769B"/>
    <w:rsid w:val="00DA2268"/>
    <w:rsid w:val="00E00022"/>
    <w:rsid w:val="00E1003D"/>
    <w:rsid w:val="00E27E70"/>
    <w:rsid w:val="00E31231"/>
    <w:rsid w:val="00E34EDF"/>
    <w:rsid w:val="00E370B8"/>
    <w:rsid w:val="00E6405A"/>
    <w:rsid w:val="00E964F0"/>
    <w:rsid w:val="00ED159E"/>
    <w:rsid w:val="00EE7554"/>
    <w:rsid w:val="00EF22DD"/>
    <w:rsid w:val="00EF6DB4"/>
    <w:rsid w:val="00F06C68"/>
    <w:rsid w:val="00F21B71"/>
    <w:rsid w:val="00F524F3"/>
    <w:rsid w:val="00FD5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BA5FD"/>
  <w15:docId w15:val="{70B82B45-54F1-4EFD-9439-5DA2A033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2DD"/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9"/>
    <w:qFormat/>
    <w:rsid w:val="00EF22D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2DD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5384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5384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5384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5384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5384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5384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5384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22DD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F22DD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customStyle="1" w:styleId="a4">
    <w:name w:val="부제목"/>
    <w:basedOn w:val="a"/>
    <w:next w:val="a"/>
    <w:link w:val="a5"/>
    <w:uiPriority w:val="11"/>
    <w:qFormat/>
    <w:rsid w:val="00CA538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5">
    <w:name w:val="부제목 문자"/>
    <w:basedOn w:val="a0"/>
    <w:link w:val="a4"/>
    <w:uiPriority w:val="11"/>
    <w:rsid w:val="00CA5384"/>
    <w:rPr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A53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sid w:val="00CA53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A5384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CA5384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CA53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CA53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CA53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6">
    <w:name w:val="Subtle Emphasis"/>
    <w:basedOn w:val="a0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8">
    <w:name w:val="Intense Emphasis"/>
    <w:basedOn w:val="a0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9">
    <w:name w:val="Strong"/>
    <w:basedOn w:val="a0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a">
    <w:name w:val="Quote"/>
    <w:basedOn w:val="a"/>
    <w:next w:val="a"/>
    <w:link w:val="Char0"/>
    <w:uiPriority w:val="29"/>
    <w:qFormat/>
    <w:rsid w:val="00CA53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0"/>
    <w:link w:val="aa"/>
    <w:uiPriority w:val="29"/>
    <w:rsid w:val="00CA538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1"/>
    <w:uiPriority w:val="30"/>
    <w:qFormat/>
    <w:rsid w:val="00CA53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0"/>
    <w:link w:val="ab"/>
    <w:uiPriority w:val="30"/>
    <w:rsid w:val="00CA5384"/>
    <w:rPr>
      <w:color w:val="000000" w:themeColor="text1"/>
      <w:shd w:val="clear" w:color="auto" w:fill="F2F2F2" w:themeFill="background1" w:themeFillShade="F2"/>
    </w:rPr>
  </w:style>
  <w:style w:type="character" w:styleId="ac">
    <w:name w:val="Subtle Reference"/>
    <w:basedOn w:val="a0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d">
    <w:name w:val="Intense Reference"/>
    <w:basedOn w:val="a0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e">
    <w:name w:val="Book Title"/>
    <w:basedOn w:val="a0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">
    <w:name w:val="설명"/>
    <w:basedOn w:val="a"/>
    <w:next w:val="a"/>
    <w:uiPriority w:val="35"/>
    <w:semiHidden/>
    <w:unhideWhenUsed/>
    <w:qFormat/>
    <w:rsid w:val="00CA5384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0">
    <w:name w:val="목차 제목"/>
    <w:basedOn w:val="1"/>
    <w:next w:val="a"/>
    <w:uiPriority w:val="39"/>
    <w:semiHidden/>
    <w:unhideWhenUsed/>
    <w:qFormat/>
    <w:rsid w:val="00CA5384"/>
    <w:pPr>
      <w:outlineLvl w:val="9"/>
    </w:pPr>
  </w:style>
  <w:style w:type="paragraph" w:styleId="af1">
    <w:name w:val="No Spacing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2">
    <w:name w:val="List Paragraph"/>
    <w:basedOn w:val="a"/>
    <w:uiPriority w:val="34"/>
    <w:qFormat/>
    <w:rsid w:val="00CA5384"/>
    <w:pPr>
      <w:ind w:left="720"/>
      <w:contextualSpacing/>
    </w:pPr>
  </w:style>
  <w:style w:type="paragraph" w:styleId="af3">
    <w:name w:val="Subtitle"/>
    <w:basedOn w:val="a"/>
    <w:next w:val="a"/>
    <w:link w:val="Char2"/>
    <w:uiPriority w:val="11"/>
    <w:qFormat/>
    <w:rsid w:val="00EF22DD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3"/>
    <w:uiPriority w:val="11"/>
    <w:rsid w:val="00EF22DD"/>
    <w:rPr>
      <w:rFonts w:ascii="맑은 고딕" w:eastAsia="맑은 고딕" w:hAnsi="맑은 고딕" w:cs="맑은 고딕"/>
      <w:sz w:val="24"/>
      <w:szCs w:val="24"/>
    </w:rPr>
  </w:style>
  <w:style w:type="paragraph" w:styleId="af4">
    <w:name w:val="Balloon Text"/>
    <w:basedOn w:val="a"/>
    <w:link w:val="Char3"/>
    <w:uiPriority w:val="99"/>
    <w:semiHidden/>
    <w:unhideWhenUsed/>
    <w:rsid w:val="00C805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4"/>
    <w:uiPriority w:val="99"/>
    <w:semiHidden/>
    <w:rsid w:val="00C8059F"/>
    <w:rPr>
      <w:rFonts w:asciiTheme="majorHAnsi" w:eastAsiaTheme="majorEastAsia" w:hAnsiTheme="majorHAnsi" w:cstheme="majorBidi"/>
      <w:sz w:val="18"/>
      <w:szCs w:val="18"/>
    </w:rPr>
  </w:style>
  <w:style w:type="table" w:styleId="af5">
    <w:name w:val="Table Grid"/>
    <w:basedOn w:val="a1"/>
    <w:uiPriority w:val="39"/>
    <w:rsid w:val="00E2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Char4"/>
    <w:uiPriority w:val="99"/>
    <w:unhideWhenUsed/>
    <w:rsid w:val="00CB0F3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6"/>
    <w:uiPriority w:val="99"/>
    <w:rsid w:val="00CB0F32"/>
    <w:rPr>
      <w:rFonts w:ascii="맑은 고딕" w:eastAsia="맑은 고딕" w:hAnsi="맑은 고딕" w:cs="맑은 고딕"/>
    </w:rPr>
  </w:style>
  <w:style w:type="paragraph" w:styleId="af7">
    <w:name w:val="footer"/>
    <w:basedOn w:val="a"/>
    <w:link w:val="Char5"/>
    <w:uiPriority w:val="99"/>
    <w:unhideWhenUsed/>
    <w:rsid w:val="00CB0F3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7"/>
    <w:uiPriority w:val="99"/>
    <w:rsid w:val="00CB0F32"/>
    <w:rPr>
      <w:rFonts w:ascii="맑은 고딕" w:eastAsia="맑은 고딕" w:hAnsi="맑은 고딕" w:cs="맑은 고딕"/>
    </w:rPr>
  </w:style>
  <w:style w:type="character" w:styleId="af8">
    <w:name w:val="Placeholder Text"/>
    <w:basedOn w:val="a0"/>
    <w:uiPriority w:val="99"/>
    <w:semiHidden/>
    <w:rsid w:val="003E3BDA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A31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31E8B"/>
    <w:rPr>
      <w:rFonts w:ascii="굴림체" w:eastAsia="굴림체" w:hAnsi="굴림체" w:cs="굴림체"/>
      <w:sz w:val="24"/>
      <w:szCs w:val="24"/>
    </w:rPr>
  </w:style>
  <w:style w:type="character" w:customStyle="1" w:styleId="cs-default-common-keyword1">
    <w:name w:val="cs-default-common-keyword1"/>
    <w:basedOn w:val="a0"/>
    <w:rsid w:val="00A31E8B"/>
  </w:style>
  <w:style w:type="character" w:customStyle="1" w:styleId="cs-default-common-number">
    <w:name w:val="cs-default-common-number"/>
    <w:basedOn w:val="a0"/>
    <w:rsid w:val="00A31E8B"/>
  </w:style>
  <w:style w:type="character" w:customStyle="1" w:styleId="cs-default-common-keyword0">
    <w:name w:val="cs-default-common-keyword0"/>
    <w:basedOn w:val="a0"/>
    <w:rsid w:val="00A31E8B"/>
  </w:style>
  <w:style w:type="character" w:customStyle="1" w:styleId="cs-default-common-comment">
    <w:name w:val="cs-default-common-comment"/>
    <w:basedOn w:val="a0"/>
    <w:rsid w:val="00A31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young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</Template>
  <TotalTime>1773</TotalTime>
  <Pages>15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Minyoung</dc:creator>
  <cp:lastModifiedBy>bjih1999@gmail.com</cp:lastModifiedBy>
  <cp:revision>35</cp:revision>
  <dcterms:created xsi:type="dcterms:W3CDTF">2014-06-04T13:37:00Z</dcterms:created>
  <dcterms:modified xsi:type="dcterms:W3CDTF">2021-06-14T10:44:00Z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